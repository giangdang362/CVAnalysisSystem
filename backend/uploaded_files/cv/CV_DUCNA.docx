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EBB67" w14:textId="1C667A7F" w:rsidR="00153A9B" w:rsidRPr="00153A9B" w:rsidRDefault="00D5A3FB" w:rsidP="69A9B522">
      <w:pPr>
        <w:jc w:val="center"/>
        <w:rPr>
          <w:rFonts w:ascii="Calibri" w:hAnsi="Calibri" w:cs="Calibri"/>
          <w:color w:val="0070C0"/>
        </w:rPr>
      </w:pPr>
      <w:r w:rsidRPr="00D5A3FB">
        <w:rPr>
          <w:color w:val="0070C0"/>
          <w:sz w:val="52"/>
          <w:szCs w:val="52"/>
        </w:rPr>
        <w:t xml:space="preserve"> </w:t>
      </w:r>
      <w:r w:rsidR="006C2390">
        <w:rPr>
          <w:color w:val="0070C0"/>
          <w:sz w:val="52"/>
          <w:szCs w:val="52"/>
        </w:rPr>
        <w:t>NGUYEN ANH DUC</w:t>
      </w:r>
      <w:r w:rsidR="00153A9B">
        <w:br/>
      </w:r>
      <w:r w:rsidRPr="00D5A3FB">
        <w:rPr>
          <w:b/>
          <w:bCs/>
          <w:color w:val="0070C0"/>
          <w:sz w:val="24"/>
          <w:szCs w:val="24"/>
        </w:rPr>
        <w:t>Back-End Developer</w:t>
      </w:r>
    </w:p>
    <w:p w14:paraId="63B422AC" w14:textId="1BE4D501" w:rsidR="00153A9B" w:rsidRDefault="006C2390" w:rsidP="00153A9B">
      <w:pPr>
        <w:jc w:val="center"/>
      </w:pPr>
      <w:r>
        <w:t>I have 12 years of experience working in software development and have experience with various technologies such as NodeJS, PHP, Angular JS, VueJS, React, Golang, Python. I also have experience in infrastructure work, experience with Kubernetes, Docker, Cloud Infra and set up CI/CD</w:t>
      </w:r>
      <w:r w:rsidR="00D5A3FB" w:rsidRPr="00D5A3FB">
        <w:rPr>
          <w:lang w:val="vi-VN"/>
        </w:rPr>
        <w:t>.</w:t>
      </w:r>
    </w:p>
    <w:p w14:paraId="02E85504" w14:textId="638FB234" w:rsidR="00560954" w:rsidRPr="005C48C6" w:rsidRDefault="00560954" w:rsidP="04468F80">
      <w:pPr>
        <w:pStyle w:val="Heading1"/>
        <w:rPr>
          <w:highlight w:val="darkBlue"/>
        </w:rPr>
      </w:pPr>
      <w:r>
        <w:t>Education</w:t>
      </w:r>
    </w:p>
    <w:tbl>
      <w:tblPr>
        <w:tblStyle w:val="TableGrid"/>
        <w:tblW w:w="4915" w:type="pct"/>
        <w:tblInd w:w="137" w:type="dxa"/>
        <w:tblBorders>
          <w:top w:val="none" w:sz="0" w:space="0" w:color="auto"/>
          <w:left w:val="dashSmallGap" w:sz="4" w:space="0" w:color="4472C4" w:themeColor="accent1"/>
          <w:bottom w:val="none" w:sz="0" w:space="0" w:color="auto"/>
          <w:right w:val="none" w:sz="0" w:space="0" w:color="auto"/>
          <w:insideH w:val="none" w:sz="0" w:space="0" w:color="auto"/>
          <w:insideV w:val="none" w:sz="0" w:space="0" w:color="auto"/>
        </w:tblBorders>
        <w:tblCellMar>
          <w:left w:w="575" w:type="dxa"/>
          <w:right w:w="0" w:type="dxa"/>
        </w:tblCellMar>
        <w:tblLook w:val="04A0" w:firstRow="1" w:lastRow="0" w:firstColumn="1" w:lastColumn="0" w:noHBand="0" w:noVBand="1"/>
      </w:tblPr>
      <w:tblGrid>
        <w:gridCol w:w="9190"/>
      </w:tblGrid>
      <w:tr w:rsidR="00560954" w14:paraId="0C9B4640" w14:textId="77777777" w:rsidTr="00A07324">
        <w:tc>
          <w:tcPr>
            <w:tcW w:w="9191" w:type="dxa"/>
            <w:shd w:val="clear" w:color="auto" w:fill="auto"/>
          </w:tcPr>
          <w:p w14:paraId="1FA195DB" w14:textId="54F16B30" w:rsidR="00560954" w:rsidRDefault="00051385" w:rsidP="00A07324">
            <w:pPr>
              <w:pStyle w:val="Heading3"/>
              <w:numPr>
                <w:ilvl w:val="0"/>
                <w:numId w:val="0"/>
              </w:numPr>
              <w:ind w:left="-231"/>
              <w:jc w:val="left"/>
              <w:outlineLvl w:val="2"/>
            </w:pPr>
            <w:r w:rsidRPr="00051385">
              <w:rPr>
                <w:b/>
                <w:bCs w:val="0"/>
              </w:rPr>
              <w:t>Vinh University of Technology Education</w:t>
            </w:r>
            <w:r w:rsidR="005C48C6">
              <w:br/>
            </w:r>
            <w:r w:rsidR="00702DA6" w:rsidRPr="00702DA6">
              <w:rPr>
                <w:sz w:val="20"/>
                <w:szCs w:val="20"/>
              </w:rPr>
              <w:t>(20</w:t>
            </w:r>
            <w:r>
              <w:rPr>
                <w:sz w:val="20"/>
                <w:szCs w:val="20"/>
              </w:rPr>
              <w:t>09</w:t>
            </w:r>
            <w:r w:rsidR="00702DA6" w:rsidRPr="00702DA6">
              <w:rPr>
                <w:sz w:val="20"/>
                <w:szCs w:val="20"/>
              </w:rPr>
              <w:t xml:space="preserve"> – 201</w:t>
            </w:r>
            <w:r>
              <w:rPr>
                <w:sz w:val="20"/>
                <w:szCs w:val="20"/>
              </w:rPr>
              <w:t>3</w:t>
            </w:r>
            <w:r w:rsidR="00702DA6" w:rsidRPr="00702DA6">
              <w:rPr>
                <w:sz w:val="20"/>
                <w:szCs w:val="20"/>
              </w:rPr>
              <w:t>)</w:t>
            </w:r>
          </w:p>
          <w:p w14:paraId="14FEC369" w14:textId="523BA618" w:rsidR="00560954" w:rsidRPr="005C48C6" w:rsidRDefault="00051385" w:rsidP="00A07324">
            <w:pPr>
              <w:ind w:left="-231"/>
              <w:rPr>
                <w:i/>
                <w:iCs/>
              </w:rPr>
            </w:pPr>
            <w:r w:rsidRPr="00051385">
              <w:rPr>
                <w:i/>
                <w:iCs/>
              </w:rPr>
              <w:t>Software Engineer</w:t>
            </w:r>
          </w:p>
        </w:tc>
      </w:tr>
    </w:tbl>
    <w:p w14:paraId="3BE2B415" w14:textId="77777777" w:rsidR="00560954" w:rsidRPr="00954C89" w:rsidRDefault="00560954" w:rsidP="008C6CDC">
      <w:pPr>
        <w:pStyle w:val="Heading1"/>
      </w:pPr>
      <w:r w:rsidRPr="00954C89">
        <w:t>Skills</w:t>
      </w:r>
    </w:p>
    <w:tbl>
      <w:tblPr>
        <w:tblStyle w:val="TableGrid"/>
        <w:tblW w:w="5003" w:type="pct"/>
        <w:tblCellMar>
          <w:left w:w="0" w:type="dxa"/>
          <w:right w:w="0" w:type="dxa"/>
        </w:tblCellMar>
        <w:tblLook w:val="04A0" w:firstRow="1" w:lastRow="0" w:firstColumn="1" w:lastColumn="0" w:noHBand="0" w:noVBand="1"/>
      </w:tblPr>
      <w:tblGrid>
        <w:gridCol w:w="4655"/>
        <w:gridCol w:w="4695"/>
      </w:tblGrid>
      <w:tr w:rsidR="00560954" w14:paraId="5A90244A" w14:textId="77777777" w:rsidTr="00A07324">
        <w:trPr>
          <w:trHeight w:val="3858"/>
        </w:trPr>
        <w:tc>
          <w:tcPr>
            <w:tcW w:w="4655" w:type="dxa"/>
            <w:shd w:val="clear" w:color="auto" w:fill="auto"/>
          </w:tcPr>
          <w:p w14:paraId="7DDDB6A5" w14:textId="5D82211E" w:rsidR="005C3498" w:rsidRPr="000269A4" w:rsidRDefault="005C48C6" w:rsidP="005C3498">
            <w:pPr>
              <w:ind w:left="426"/>
              <w:jc w:val="left"/>
            </w:pPr>
            <w:r w:rsidRPr="00EE6FB7">
              <w:rPr>
                <w:b/>
                <w:bCs/>
              </w:rPr>
              <w:t xml:space="preserve">1, </w:t>
            </w:r>
            <w:r w:rsidR="00560954" w:rsidRPr="00EE6FB7">
              <w:rPr>
                <w:b/>
                <w:bCs/>
              </w:rPr>
              <w:t>Frameworks &amp; Technologies</w:t>
            </w:r>
            <w:r w:rsidRPr="00EE6FB7">
              <w:rPr>
                <w:b/>
                <w:bCs/>
              </w:rPr>
              <w:t>:</w:t>
            </w:r>
            <w:r w:rsidR="00EE6FB7">
              <w:br/>
            </w:r>
            <w:r w:rsidR="00254B0E">
              <w:t>NodeJS/ExpressJS/NestJs/Typescript</w:t>
            </w:r>
            <w:r w:rsidR="00EE6FB7">
              <w:br/>
            </w:r>
            <w:r w:rsidR="00254B0E">
              <w:t>Golang</w:t>
            </w:r>
            <w:r w:rsidR="00EE6FB7">
              <w:br/>
            </w:r>
            <w:r w:rsidR="00254B0E">
              <w:t>PHP (Laravel)</w:t>
            </w:r>
            <w:r w:rsidR="00EE6FB7">
              <w:br/>
            </w:r>
            <w:r w:rsidR="00560954" w:rsidRPr="009D7E04">
              <w:t>HTML5</w:t>
            </w:r>
            <w:r w:rsidR="00DA3EA6">
              <w:t>/CCS3</w:t>
            </w:r>
            <w:r w:rsidR="00464296">
              <w:t xml:space="preserve">, </w:t>
            </w:r>
            <w:r w:rsidR="00464296" w:rsidRPr="009D7E04">
              <w:t>Bootstrap</w:t>
            </w:r>
            <w:r w:rsidR="00EE6FB7">
              <w:br/>
            </w:r>
            <w:r w:rsidR="00560954" w:rsidRPr="009D7E04">
              <w:t>Angular, Vue</w:t>
            </w:r>
            <w:r w:rsidR="00702DA6">
              <w:t xml:space="preserve"> </w:t>
            </w:r>
            <w:r w:rsidR="00560954" w:rsidRPr="009D7E04">
              <w:t>JS,</w:t>
            </w:r>
            <w:r w:rsidR="00560954">
              <w:t xml:space="preserve"> React</w:t>
            </w:r>
            <w:r w:rsidR="00702DA6">
              <w:t xml:space="preserve"> </w:t>
            </w:r>
            <w:r w:rsidR="00560954">
              <w:t>JS</w:t>
            </w:r>
            <w:r w:rsidR="00EE6FB7">
              <w:br/>
            </w:r>
            <w:r w:rsidR="005C3498">
              <w:t>Graphql</w:t>
            </w:r>
            <w:r w:rsidR="00464296">
              <w:t>,</w:t>
            </w:r>
            <w:r w:rsidR="005C3498">
              <w:t>Microservice</w:t>
            </w:r>
          </w:p>
          <w:p w14:paraId="4D045171" w14:textId="564A8533" w:rsidR="00EE7D63" w:rsidRPr="00924017" w:rsidRDefault="005C48C6" w:rsidP="00924017">
            <w:pPr>
              <w:ind w:left="426"/>
              <w:jc w:val="left"/>
              <w:rPr>
                <w:b/>
                <w:bCs/>
              </w:rPr>
            </w:pPr>
            <w:r w:rsidRPr="00EE6FB7">
              <w:rPr>
                <w:b/>
                <w:bCs/>
              </w:rPr>
              <w:t xml:space="preserve">2, </w:t>
            </w:r>
            <w:r w:rsidR="00560954" w:rsidRPr="00EE6FB7">
              <w:rPr>
                <w:b/>
                <w:bCs/>
              </w:rPr>
              <w:t xml:space="preserve">Database: </w:t>
            </w:r>
            <w:r w:rsidR="00924017">
              <w:rPr>
                <w:b/>
                <w:bCs/>
              </w:rPr>
              <w:br/>
            </w:r>
            <w:r w:rsidR="00560954" w:rsidRPr="009D7E04">
              <w:t>My</w:t>
            </w:r>
            <w:r w:rsidR="00702DA6">
              <w:t xml:space="preserve"> </w:t>
            </w:r>
            <w:r w:rsidR="00560954" w:rsidRPr="009D7E04">
              <w:t>S</w:t>
            </w:r>
            <w:r w:rsidR="00702DA6">
              <w:t>QL</w:t>
            </w:r>
            <w:r w:rsidR="00560954" w:rsidRPr="009D7E04">
              <w:t>, SQL Server</w:t>
            </w:r>
            <w:r w:rsidR="00560954">
              <w:t>,</w:t>
            </w:r>
            <w:r w:rsidR="005754D9">
              <w:t xml:space="preserve"> </w:t>
            </w:r>
            <w:r w:rsidR="00560954">
              <w:t>MongoDB</w:t>
            </w:r>
            <w:r w:rsidR="002937FD">
              <w:t xml:space="preserve">, </w:t>
            </w:r>
            <w:r w:rsidR="00FF2A99">
              <w:t>P</w:t>
            </w:r>
            <w:r w:rsidR="00FF2A99" w:rsidRPr="00FF2A99">
              <w:t>ostgresql</w:t>
            </w:r>
          </w:p>
          <w:p w14:paraId="00F2EE52" w14:textId="5A4DE1A8" w:rsidR="00560954" w:rsidRPr="00924017" w:rsidRDefault="005C48C6" w:rsidP="00924017">
            <w:pPr>
              <w:ind w:left="426"/>
              <w:jc w:val="left"/>
              <w:rPr>
                <w:b/>
                <w:bCs/>
              </w:rPr>
            </w:pPr>
            <w:r w:rsidRPr="00EE6FB7">
              <w:rPr>
                <w:b/>
                <w:bCs/>
              </w:rPr>
              <w:t xml:space="preserve">3, </w:t>
            </w:r>
            <w:r w:rsidR="00560954" w:rsidRPr="00EE6FB7">
              <w:rPr>
                <w:b/>
                <w:bCs/>
              </w:rPr>
              <w:t xml:space="preserve">OS: </w:t>
            </w:r>
            <w:r w:rsidR="00924017">
              <w:rPr>
                <w:b/>
                <w:bCs/>
              </w:rPr>
              <w:br/>
            </w:r>
            <w:r w:rsidR="00560954" w:rsidRPr="009D7E04">
              <w:t>Window, Ubuntu, CentOS</w:t>
            </w:r>
            <w:r w:rsidR="00526CC1">
              <w:t>, MacOS</w:t>
            </w:r>
          </w:p>
        </w:tc>
        <w:tc>
          <w:tcPr>
            <w:tcW w:w="4695" w:type="dxa"/>
            <w:shd w:val="clear" w:color="auto" w:fill="auto"/>
            <w:tcMar>
              <w:left w:w="360" w:type="dxa"/>
            </w:tcMar>
          </w:tcPr>
          <w:p w14:paraId="0147A4F8" w14:textId="541CD3F7" w:rsidR="00EE7D63" w:rsidRPr="00924017" w:rsidRDefault="005C48C6" w:rsidP="00924017">
            <w:pPr>
              <w:jc w:val="left"/>
              <w:rPr>
                <w:b/>
                <w:bCs/>
              </w:rPr>
            </w:pPr>
            <w:r w:rsidRPr="00EE6FB7">
              <w:rPr>
                <w:b/>
                <w:bCs/>
              </w:rPr>
              <w:t xml:space="preserve">4, </w:t>
            </w:r>
            <w:r w:rsidR="00560954" w:rsidRPr="00EE6FB7">
              <w:rPr>
                <w:b/>
                <w:bCs/>
              </w:rPr>
              <w:t xml:space="preserve">Source control: </w:t>
            </w:r>
            <w:r w:rsidR="00924017">
              <w:rPr>
                <w:b/>
                <w:bCs/>
              </w:rPr>
              <w:br/>
            </w:r>
            <w:r w:rsidR="00560954" w:rsidRPr="009D7E04">
              <w:t>Git</w:t>
            </w:r>
          </w:p>
          <w:p w14:paraId="050D50A5" w14:textId="22D9754A" w:rsidR="00EE7D63" w:rsidRPr="00924017" w:rsidRDefault="005C48C6" w:rsidP="00924017">
            <w:pPr>
              <w:jc w:val="left"/>
              <w:rPr>
                <w:b/>
                <w:bCs/>
              </w:rPr>
            </w:pPr>
            <w:r w:rsidRPr="00EE6FB7">
              <w:rPr>
                <w:b/>
                <w:bCs/>
              </w:rPr>
              <w:t xml:space="preserve">5, </w:t>
            </w:r>
            <w:r w:rsidR="00560954" w:rsidRPr="00EE6FB7">
              <w:rPr>
                <w:b/>
                <w:bCs/>
              </w:rPr>
              <w:t>Testing tool</w:t>
            </w:r>
            <w:r w:rsidRPr="00EE6FB7">
              <w:rPr>
                <w:b/>
                <w:bCs/>
              </w:rPr>
              <w:t>:</w:t>
            </w:r>
            <w:r w:rsidR="00924017">
              <w:rPr>
                <w:b/>
                <w:bCs/>
              </w:rPr>
              <w:br/>
            </w:r>
            <w:r w:rsidR="00560954" w:rsidRPr="009D7E04">
              <w:t>SOAPUI</w:t>
            </w:r>
            <w:r w:rsidR="00EE6FB7">
              <w:br/>
            </w:r>
            <w:r w:rsidR="00560954" w:rsidRPr="009D7E04">
              <w:t>Postman</w:t>
            </w:r>
          </w:p>
          <w:p w14:paraId="0BE13A8F" w14:textId="54939941" w:rsidR="00560954" w:rsidRPr="00924017" w:rsidRDefault="005C48C6" w:rsidP="00924017">
            <w:pPr>
              <w:jc w:val="left"/>
              <w:rPr>
                <w:b/>
                <w:bCs/>
              </w:rPr>
            </w:pPr>
            <w:r w:rsidRPr="00EE6FB7">
              <w:rPr>
                <w:b/>
                <w:bCs/>
              </w:rPr>
              <w:t xml:space="preserve">6, </w:t>
            </w:r>
            <w:r w:rsidR="00560954" w:rsidRPr="00EE6FB7">
              <w:rPr>
                <w:b/>
                <w:bCs/>
              </w:rPr>
              <w:t>Tools</w:t>
            </w:r>
            <w:r w:rsidRPr="00EE6FB7">
              <w:rPr>
                <w:b/>
                <w:bCs/>
              </w:rPr>
              <w:t>:</w:t>
            </w:r>
            <w:r w:rsidR="00924017">
              <w:rPr>
                <w:b/>
                <w:bCs/>
              </w:rPr>
              <w:br/>
            </w:r>
            <w:r w:rsidR="000C25CE">
              <w:t>VIM</w:t>
            </w:r>
            <w:r w:rsidR="00560954">
              <w:t>, Visual Studio, Visual studio code</w:t>
            </w:r>
          </w:p>
        </w:tc>
      </w:tr>
    </w:tbl>
    <w:p w14:paraId="66CD0864" w14:textId="77777777" w:rsidR="00560954" w:rsidRPr="00EE7D63" w:rsidRDefault="00560954" w:rsidP="008C6CDC">
      <w:pPr>
        <w:pStyle w:val="Heading1"/>
      </w:pPr>
      <w:r w:rsidRPr="00EE7D63">
        <w:t>Language</w:t>
      </w:r>
    </w:p>
    <w:p w14:paraId="27CB1BC6" w14:textId="61327386" w:rsidR="00560954" w:rsidRPr="00702DA6" w:rsidRDefault="00560954" w:rsidP="00A07324">
      <w:pPr>
        <w:pStyle w:val="ListBullet"/>
      </w:pPr>
      <w:r>
        <w:t>English: 600 TOEIC</w:t>
      </w:r>
    </w:p>
    <w:p w14:paraId="35F53526" w14:textId="7D9A4CE5" w:rsidR="00560954" w:rsidRPr="00ED292A" w:rsidRDefault="00560954" w:rsidP="008C6CDC">
      <w:pPr>
        <w:pStyle w:val="Heading1"/>
      </w:pPr>
      <w:r>
        <w:t>WORK</w:t>
      </w:r>
      <w:r w:rsidR="00702DA6">
        <w:t>ing expereience</w:t>
      </w:r>
    </w:p>
    <w:tbl>
      <w:tblPr>
        <w:tblStyle w:val="TableGrid"/>
        <w:tblW w:w="920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374"/>
      </w:tblGrid>
      <w:tr w:rsidR="00EE7D63" w14:paraId="6ECE7D59" w14:textId="77777777" w:rsidTr="005F1038">
        <w:trPr>
          <w:trHeight w:val="404"/>
        </w:trPr>
        <w:tc>
          <w:tcPr>
            <w:tcW w:w="2835" w:type="dxa"/>
            <w:shd w:val="clear" w:color="auto" w:fill="auto"/>
          </w:tcPr>
          <w:p w14:paraId="1444BA1E" w14:textId="020E0D87" w:rsidR="00EE7D63" w:rsidRPr="005F1038" w:rsidRDefault="00EE7D63" w:rsidP="00DC69C8">
            <w:pPr>
              <w:spacing w:after="0"/>
              <w:ind w:firstLine="314"/>
              <w:jc w:val="left"/>
              <w:rPr>
                <w:b/>
                <w:bCs/>
                <w:color w:val="000000" w:themeColor="text1"/>
                <w:sz w:val="24"/>
                <w:szCs w:val="24"/>
              </w:rPr>
            </w:pPr>
            <w:r w:rsidRPr="005F1038">
              <w:rPr>
                <w:b/>
                <w:bCs/>
                <w:color w:val="000000" w:themeColor="text1"/>
                <w:sz w:val="24"/>
                <w:szCs w:val="24"/>
              </w:rPr>
              <w:t>Time</w:t>
            </w:r>
          </w:p>
        </w:tc>
        <w:tc>
          <w:tcPr>
            <w:tcW w:w="6374" w:type="dxa"/>
            <w:shd w:val="clear" w:color="auto" w:fill="auto"/>
          </w:tcPr>
          <w:p w14:paraId="2BA4DD67" w14:textId="055DA031" w:rsidR="00EE7D63" w:rsidRPr="005F1038" w:rsidRDefault="00EE7D63" w:rsidP="00954C89">
            <w:pPr>
              <w:spacing w:after="0"/>
              <w:rPr>
                <w:b/>
                <w:bCs/>
                <w:color w:val="000000" w:themeColor="text1"/>
                <w:sz w:val="24"/>
                <w:szCs w:val="24"/>
              </w:rPr>
            </w:pPr>
            <w:r w:rsidRPr="005F1038">
              <w:rPr>
                <w:b/>
                <w:bCs/>
                <w:color w:val="000000" w:themeColor="text1"/>
                <w:sz w:val="24"/>
                <w:szCs w:val="24"/>
              </w:rPr>
              <w:t>Company</w:t>
            </w:r>
          </w:p>
        </w:tc>
      </w:tr>
      <w:tr w:rsidR="00EE6FB7" w14:paraId="103463BF" w14:textId="77777777" w:rsidTr="005F1038">
        <w:trPr>
          <w:trHeight w:val="90"/>
        </w:trPr>
        <w:tc>
          <w:tcPr>
            <w:tcW w:w="2835" w:type="dxa"/>
            <w:tcBorders>
              <w:left w:val="dashSmallGap" w:sz="4" w:space="0" w:color="4472C4" w:themeColor="accent1"/>
            </w:tcBorders>
            <w:shd w:val="clear" w:color="auto" w:fill="auto"/>
          </w:tcPr>
          <w:p w14:paraId="53087585" w14:textId="64E31524" w:rsidR="00EE7D63" w:rsidRPr="00EE7D63" w:rsidRDefault="00DA2E4A" w:rsidP="00DC69C8">
            <w:pPr>
              <w:spacing w:after="0" w:line="276" w:lineRule="auto"/>
              <w:ind w:left="180" w:firstLine="134"/>
              <w:rPr>
                <w:b/>
              </w:rPr>
            </w:pPr>
            <w:r>
              <w:t>1</w:t>
            </w:r>
            <w:r w:rsidR="00EE7D63" w:rsidRPr="00EE7D63">
              <w:t>2/202</w:t>
            </w:r>
            <w:r>
              <w:t>0</w:t>
            </w:r>
            <w:r w:rsidR="00EE7D63" w:rsidRPr="00EE7D63">
              <w:t xml:space="preserve"> – </w:t>
            </w:r>
            <w:r w:rsidR="00EE7D63">
              <w:t>Now</w:t>
            </w:r>
          </w:p>
        </w:tc>
        <w:tc>
          <w:tcPr>
            <w:tcW w:w="6374" w:type="dxa"/>
            <w:shd w:val="clear" w:color="auto" w:fill="auto"/>
          </w:tcPr>
          <w:p w14:paraId="06915346" w14:textId="4208BA1E" w:rsidR="00EE7D63" w:rsidRPr="00EE7D63" w:rsidRDefault="00EE7D63" w:rsidP="005F1038">
            <w:pPr>
              <w:spacing w:after="0" w:line="276" w:lineRule="auto"/>
            </w:pPr>
            <w:r w:rsidRPr="00EE7D63">
              <w:t>LTS Group</w:t>
            </w:r>
          </w:p>
        </w:tc>
      </w:tr>
      <w:tr w:rsidR="00EE6FB7" w14:paraId="4FB5046E" w14:textId="77777777" w:rsidTr="005F1038">
        <w:tc>
          <w:tcPr>
            <w:tcW w:w="2835" w:type="dxa"/>
            <w:tcBorders>
              <w:left w:val="dashSmallGap" w:sz="4" w:space="0" w:color="4472C4" w:themeColor="accent1"/>
            </w:tcBorders>
            <w:shd w:val="clear" w:color="auto" w:fill="auto"/>
          </w:tcPr>
          <w:p w14:paraId="3B494DD8" w14:textId="6EB7D5CE" w:rsidR="00EE7D63" w:rsidRPr="00EE7D63" w:rsidRDefault="00EE7D63" w:rsidP="00DC69C8">
            <w:pPr>
              <w:spacing w:after="0" w:line="276" w:lineRule="auto"/>
              <w:ind w:left="180" w:firstLine="134"/>
              <w:rPr>
                <w:b/>
              </w:rPr>
            </w:pPr>
            <w:r w:rsidRPr="00EE7D63">
              <w:t>0</w:t>
            </w:r>
            <w:r w:rsidR="00231864">
              <w:t>9</w:t>
            </w:r>
            <w:r w:rsidRPr="00EE7D63">
              <w:t>/201</w:t>
            </w:r>
            <w:r w:rsidR="00231864">
              <w:t>9</w:t>
            </w:r>
            <w:r w:rsidRPr="00EE7D63">
              <w:t xml:space="preserve"> – </w:t>
            </w:r>
            <w:r w:rsidR="00231864">
              <w:t>12</w:t>
            </w:r>
            <w:r w:rsidRPr="00EE7D63">
              <w:t>/202</w:t>
            </w:r>
            <w:r w:rsidR="00231864">
              <w:t>0</w:t>
            </w:r>
          </w:p>
        </w:tc>
        <w:tc>
          <w:tcPr>
            <w:tcW w:w="6374" w:type="dxa"/>
            <w:shd w:val="clear" w:color="auto" w:fill="auto"/>
          </w:tcPr>
          <w:p w14:paraId="063C3B21" w14:textId="2D01527A" w:rsidR="00EE7D63" w:rsidRPr="00EE7D63" w:rsidRDefault="00231864" w:rsidP="005F1038">
            <w:pPr>
              <w:spacing w:after="0" w:line="276" w:lineRule="auto"/>
              <w:rPr>
                <w:b/>
              </w:rPr>
            </w:pPr>
            <w:r>
              <w:t>TRAVELCONNECT</w:t>
            </w:r>
          </w:p>
        </w:tc>
      </w:tr>
      <w:tr w:rsidR="00EE6FB7" w14:paraId="6931B32B" w14:textId="77777777" w:rsidTr="005F1038">
        <w:tc>
          <w:tcPr>
            <w:tcW w:w="2835" w:type="dxa"/>
            <w:tcBorders>
              <w:left w:val="dashSmallGap" w:sz="4" w:space="0" w:color="4472C4" w:themeColor="accent1"/>
            </w:tcBorders>
            <w:shd w:val="clear" w:color="auto" w:fill="auto"/>
          </w:tcPr>
          <w:p w14:paraId="44E35C85" w14:textId="55982C08" w:rsidR="00EE7D63" w:rsidRPr="00EE7D63" w:rsidRDefault="00EE7D63" w:rsidP="00DC69C8">
            <w:pPr>
              <w:spacing w:after="0" w:line="276" w:lineRule="auto"/>
              <w:ind w:left="180" w:firstLine="134"/>
              <w:rPr>
                <w:b/>
              </w:rPr>
            </w:pPr>
            <w:r>
              <w:t>0</w:t>
            </w:r>
            <w:r w:rsidR="00FE45DB">
              <w:t>5</w:t>
            </w:r>
            <w:r>
              <w:t>/201</w:t>
            </w:r>
            <w:r w:rsidR="00FE45DB">
              <w:t>8</w:t>
            </w:r>
            <w:r>
              <w:t xml:space="preserve"> – 0</w:t>
            </w:r>
            <w:r w:rsidR="00FE45DB">
              <w:t>9</w:t>
            </w:r>
            <w:r>
              <w:t>/201</w:t>
            </w:r>
            <w:r w:rsidR="00FE45DB">
              <w:t>9</w:t>
            </w:r>
          </w:p>
        </w:tc>
        <w:tc>
          <w:tcPr>
            <w:tcW w:w="6374" w:type="dxa"/>
            <w:shd w:val="clear" w:color="auto" w:fill="auto"/>
          </w:tcPr>
          <w:p w14:paraId="616134C1" w14:textId="76ED7DD3" w:rsidR="00EE7D63" w:rsidRPr="00EE7D63" w:rsidRDefault="00FE45DB" w:rsidP="005F1038">
            <w:pPr>
              <w:spacing w:after="0" w:line="276" w:lineRule="auto"/>
              <w:rPr>
                <w:b/>
              </w:rPr>
            </w:pPr>
            <w:r>
              <w:t>NEXUSFRONTIER</w:t>
            </w:r>
          </w:p>
        </w:tc>
      </w:tr>
      <w:tr w:rsidR="00EE7D63" w14:paraId="4601CA31" w14:textId="77777777" w:rsidTr="005F1038">
        <w:tc>
          <w:tcPr>
            <w:tcW w:w="2835" w:type="dxa"/>
            <w:tcBorders>
              <w:left w:val="dashSmallGap" w:sz="4" w:space="0" w:color="4472C4" w:themeColor="accent1"/>
            </w:tcBorders>
            <w:shd w:val="clear" w:color="auto" w:fill="auto"/>
          </w:tcPr>
          <w:p w14:paraId="4D5B47ED" w14:textId="0256A4D2" w:rsidR="00EE7D63" w:rsidRDefault="00EE7D63" w:rsidP="00DC69C8">
            <w:pPr>
              <w:spacing w:after="0" w:line="276" w:lineRule="auto"/>
              <w:ind w:left="180" w:firstLine="134"/>
              <w:rPr>
                <w:b/>
              </w:rPr>
            </w:pPr>
            <w:r>
              <w:t>0</w:t>
            </w:r>
            <w:r w:rsidR="00340CBB">
              <w:t>9</w:t>
            </w:r>
            <w:r>
              <w:t>/201</w:t>
            </w:r>
            <w:r w:rsidR="00340CBB">
              <w:t>6</w:t>
            </w:r>
            <w:r>
              <w:t xml:space="preserve"> – 0</w:t>
            </w:r>
            <w:r w:rsidR="00A16CFA">
              <w:t>5</w:t>
            </w:r>
            <w:r>
              <w:t>/201</w:t>
            </w:r>
            <w:r w:rsidR="00A16CFA">
              <w:t>8</w:t>
            </w:r>
          </w:p>
        </w:tc>
        <w:tc>
          <w:tcPr>
            <w:tcW w:w="6374" w:type="dxa"/>
            <w:shd w:val="clear" w:color="auto" w:fill="auto"/>
          </w:tcPr>
          <w:p w14:paraId="41E33F57" w14:textId="4DABB81F" w:rsidR="00EE7D63" w:rsidRDefault="0062737B" w:rsidP="005F1038">
            <w:pPr>
              <w:spacing w:after="0" w:line="276" w:lineRule="auto"/>
              <w:rPr>
                <w:b/>
              </w:rPr>
            </w:pPr>
            <w:r>
              <w:t>NEXTECH GROUP</w:t>
            </w:r>
          </w:p>
        </w:tc>
      </w:tr>
      <w:tr w:rsidR="0049682C" w14:paraId="0FF30113" w14:textId="77777777" w:rsidTr="005F1038">
        <w:tc>
          <w:tcPr>
            <w:tcW w:w="2835" w:type="dxa"/>
            <w:tcBorders>
              <w:left w:val="dashSmallGap" w:sz="4" w:space="0" w:color="4472C4" w:themeColor="accent1"/>
            </w:tcBorders>
            <w:shd w:val="clear" w:color="auto" w:fill="auto"/>
          </w:tcPr>
          <w:p w14:paraId="6C32E525" w14:textId="72409ADA" w:rsidR="0049682C" w:rsidRDefault="0049682C" w:rsidP="00DC69C8">
            <w:pPr>
              <w:spacing w:after="0" w:line="276" w:lineRule="auto"/>
              <w:ind w:left="180" w:firstLine="134"/>
            </w:pPr>
            <w:r>
              <w:t>06/2014 – 09/2016</w:t>
            </w:r>
          </w:p>
        </w:tc>
        <w:tc>
          <w:tcPr>
            <w:tcW w:w="6374" w:type="dxa"/>
            <w:shd w:val="clear" w:color="auto" w:fill="auto"/>
          </w:tcPr>
          <w:p w14:paraId="778DA4AA" w14:textId="38A19DF7" w:rsidR="0049682C" w:rsidRDefault="0049682C" w:rsidP="005F1038">
            <w:pPr>
              <w:spacing w:after="0" w:line="276" w:lineRule="auto"/>
            </w:pPr>
            <w:r>
              <w:t>VMODEV</w:t>
            </w:r>
          </w:p>
        </w:tc>
      </w:tr>
      <w:tr w:rsidR="009F3F00" w14:paraId="388AC875" w14:textId="77777777" w:rsidTr="005F1038">
        <w:tc>
          <w:tcPr>
            <w:tcW w:w="2835" w:type="dxa"/>
            <w:tcBorders>
              <w:left w:val="dashSmallGap" w:sz="4" w:space="0" w:color="4472C4" w:themeColor="accent1"/>
            </w:tcBorders>
            <w:shd w:val="clear" w:color="auto" w:fill="auto"/>
          </w:tcPr>
          <w:p w14:paraId="55EA9A67" w14:textId="73B80414" w:rsidR="009F3F00" w:rsidRDefault="009F3F00" w:rsidP="00DC69C8">
            <w:pPr>
              <w:spacing w:after="0" w:line="276" w:lineRule="auto"/>
              <w:ind w:left="180" w:firstLine="134"/>
            </w:pPr>
            <w:r>
              <w:t>2009</w:t>
            </w:r>
            <w:r>
              <w:t xml:space="preserve"> – 0</w:t>
            </w:r>
            <w:r>
              <w:t>6</w:t>
            </w:r>
            <w:r>
              <w:t>/201</w:t>
            </w:r>
            <w:r>
              <w:t>4</w:t>
            </w:r>
          </w:p>
        </w:tc>
        <w:tc>
          <w:tcPr>
            <w:tcW w:w="6374" w:type="dxa"/>
            <w:shd w:val="clear" w:color="auto" w:fill="auto"/>
          </w:tcPr>
          <w:p w14:paraId="24324B98" w14:textId="0432A652" w:rsidR="009F3F00" w:rsidRDefault="009F3F00" w:rsidP="005F1038">
            <w:pPr>
              <w:spacing w:after="0" w:line="276" w:lineRule="auto"/>
            </w:pPr>
            <w:r>
              <w:t>FREELANCER</w:t>
            </w:r>
          </w:p>
        </w:tc>
      </w:tr>
    </w:tbl>
    <w:p w14:paraId="67CC9E4D" w14:textId="0B4D97AD" w:rsidR="00560954" w:rsidRPr="000269A4" w:rsidRDefault="00560954" w:rsidP="00FF2AA9">
      <w:pPr>
        <w:pStyle w:val="Heading1"/>
        <w:tabs>
          <w:tab w:val="right" w:pos="9354"/>
        </w:tabs>
      </w:pPr>
      <w:r w:rsidRPr="00ED292A">
        <w:lastRenderedPageBreak/>
        <w:t>PROJECTS</w:t>
      </w:r>
      <w:r w:rsidR="00FF2AA9">
        <w:tab/>
      </w:r>
    </w:p>
    <w:p w14:paraId="2FE1DF05" w14:textId="56107EAA" w:rsidR="00560954" w:rsidRDefault="007A1D52" w:rsidP="00153A9B">
      <w:pPr>
        <w:pStyle w:val="Heading6"/>
      </w:pPr>
      <w:r>
        <w:t>Hexabase</w:t>
      </w:r>
    </w:p>
    <w:p w14:paraId="2A21A03F" w14:textId="559341DD" w:rsidR="00560954" w:rsidRPr="008C6CDC" w:rsidRDefault="00560954" w:rsidP="00814727">
      <w:pPr>
        <w:pStyle w:val="Heading4"/>
      </w:pPr>
      <w:r w:rsidRPr="008C6CDC">
        <w:t>Position: Tech lead</w:t>
      </w:r>
    </w:p>
    <w:p w14:paraId="670D560B" w14:textId="77777777" w:rsidR="00560954" w:rsidRPr="008C6CDC" w:rsidRDefault="00560954" w:rsidP="00814727">
      <w:pPr>
        <w:pStyle w:val="Heading4"/>
      </w:pPr>
      <w:r w:rsidRPr="008C6CDC">
        <w:t>Project description:</w:t>
      </w:r>
      <w:r w:rsidRPr="008C6CDC">
        <w:rPr>
          <w:lang w:val="vi-VN"/>
        </w:rPr>
        <w:t xml:space="preserve"> </w:t>
      </w:r>
      <w:r w:rsidRPr="008C6CDC">
        <w:t xml:space="preserve"> </w:t>
      </w:r>
    </w:p>
    <w:p w14:paraId="05AAD6F1" w14:textId="35CB8615" w:rsidR="00560954" w:rsidRDefault="000210CF" w:rsidP="00814727">
      <w:pPr>
        <w:pStyle w:val="ListBullet"/>
      </w:pPr>
      <w:r>
        <w:t>Scalable back-end API with no code</w:t>
      </w:r>
      <w:r>
        <w:t>.</w:t>
      </w:r>
    </w:p>
    <w:p w14:paraId="06048118" w14:textId="77777777" w:rsidR="00560954" w:rsidRPr="008C6CDC" w:rsidRDefault="00560954" w:rsidP="00814727">
      <w:pPr>
        <w:pStyle w:val="Heading4"/>
      </w:pPr>
      <w:r w:rsidRPr="008C6CDC">
        <w:t>Responsibilities:</w:t>
      </w:r>
    </w:p>
    <w:p w14:paraId="712D11E2" w14:textId="77777777" w:rsidR="00EF65C4" w:rsidRDefault="00EF65C4" w:rsidP="00B96ACD">
      <w:pPr>
        <w:pStyle w:val="Heading2"/>
      </w:pPr>
      <w:r>
        <w:t xml:space="preserve">Work as core team member, Join in all technical tasks of project </w:t>
      </w:r>
    </w:p>
    <w:p w14:paraId="1CCB0044" w14:textId="77777777" w:rsidR="00EF65C4" w:rsidRDefault="00EF65C4" w:rsidP="00B96ACD">
      <w:pPr>
        <w:pStyle w:val="Heading2"/>
      </w:pPr>
      <w:r>
        <w:t xml:space="preserve">Involve in Development tasks o Maintain apicore (golang) builf from 4 years ago </w:t>
      </w:r>
    </w:p>
    <w:p w14:paraId="7E372A17" w14:textId="77777777" w:rsidR="00EF65C4" w:rsidRDefault="00EF65C4" w:rsidP="00EF65C4">
      <w:pPr>
        <w:pStyle w:val="Heading2"/>
        <w:numPr>
          <w:ilvl w:val="1"/>
          <w:numId w:val="3"/>
        </w:numPr>
      </w:pPr>
      <w:r>
        <w:t>Create graphql to fetch API from micro service using NestJS (This is a gateway)</w:t>
      </w:r>
    </w:p>
    <w:p w14:paraId="578D6A4D" w14:textId="00A137B0" w:rsidR="00EF65C4" w:rsidRDefault="00EF65C4" w:rsidP="00EF65C4">
      <w:pPr>
        <w:pStyle w:val="Heading2"/>
        <w:numPr>
          <w:ilvl w:val="1"/>
          <w:numId w:val="3"/>
        </w:numPr>
      </w:pPr>
      <w:r>
        <w:t xml:space="preserve">Develop services: </w:t>
      </w:r>
    </w:p>
    <w:p w14:paraId="1E1C3F7A" w14:textId="6E8AA29E" w:rsidR="00EF65C4" w:rsidRDefault="00EF65C4" w:rsidP="00EF65C4">
      <w:pPr>
        <w:pStyle w:val="Heading2"/>
        <w:numPr>
          <w:ilvl w:val="2"/>
          <w:numId w:val="3"/>
        </w:numPr>
      </w:pPr>
      <w:r>
        <w:t xml:space="preserve"> Hxb-auth (golang): Login by user in system, login and register by auth0.com </w:t>
      </w:r>
    </w:p>
    <w:p w14:paraId="71B1236B" w14:textId="77777777" w:rsidR="00EF65C4" w:rsidRDefault="00EF65C4" w:rsidP="00EF65C4">
      <w:pPr>
        <w:pStyle w:val="Heading2"/>
        <w:numPr>
          <w:ilvl w:val="2"/>
          <w:numId w:val="3"/>
        </w:numPr>
      </w:pPr>
      <w:r>
        <w:t xml:space="preserve">Hxb-payment (nodejs): Use stripe create payment and subscription </w:t>
      </w:r>
    </w:p>
    <w:p w14:paraId="4D7BE012" w14:textId="77777777" w:rsidR="00EF65C4" w:rsidRDefault="00EF65C4" w:rsidP="00EF65C4">
      <w:pPr>
        <w:pStyle w:val="Heading2"/>
        <w:numPr>
          <w:ilvl w:val="2"/>
          <w:numId w:val="3"/>
        </w:numPr>
      </w:pPr>
      <w:r>
        <w:t xml:space="preserve">Hxb-organization (nodejs) </w:t>
      </w:r>
    </w:p>
    <w:p w14:paraId="7DCEE7AC" w14:textId="4B1A5D58" w:rsidR="00EF65C4" w:rsidRDefault="00EF65C4" w:rsidP="00EF65C4">
      <w:pPr>
        <w:pStyle w:val="Heading2"/>
        <w:numPr>
          <w:ilvl w:val="2"/>
          <w:numId w:val="3"/>
        </w:numPr>
      </w:pPr>
      <w:r>
        <w:t>Hxb-nextjs : Create frontend by nextjs (move function from angularjs to reactjs) and it have use recoiljs</w:t>
      </w:r>
    </w:p>
    <w:p w14:paraId="75D92944" w14:textId="787363F7" w:rsidR="00560954" w:rsidRDefault="00560954" w:rsidP="00B96ACD">
      <w:pPr>
        <w:pStyle w:val="Heading2"/>
      </w:pPr>
      <w:r>
        <w:t>Work with team/client to clarify requirements.</w:t>
      </w:r>
    </w:p>
    <w:p w14:paraId="271114B5" w14:textId="77777777" w:rsidR="00560954" w:rsidRDefault="00560954" w:rsidP="00B96ACD">
      <w:pPr>
        <w:pStyle w:val="Heading2"/>
      </w:pPr>
      <w:r>
        <w:t>Create system design, database design.</w:t>
      </w:r>
    </w:p>
    <w:p w14:paraId="55543919" w14:textId="77777777" w:rsidR="00560954" w:rsidRDefault="00560954" w:rsidP="00B96ACD">
      <w:pPr>
        <w:pStyle w:val="Heading2"/>
      </w:pPr>
      <w:r>
        <w:t>Create detailed design, coding, and UT</w:t>
      </w:r>
    </w:p>
    <w:p w14:paraId="1B1F49A7" w14:textId="77777777" w:rsidR="00560954" w:rsidRPr="00E52AB2" w:rsidRDefault="00560954" w:rsidP="00B96ACD">
      <w:pPr>
        <w:pStyle w:val="Heading2"/>
      </w:pPr>
      <w:r>
        <w:t>Review code and improvement.</w:t>
      </w:r>
    </w:p>
    <w:p w14:paraId="1A594FC8" w14:textId="77777777" w:rsidR="00560954" w:rsidRPr="008C6CDC" w:rsidRDefault="00560954" w:rsidP="00814727">
      <w:pPr>
        <w:pStyle w:val="Heading4"/>
      </w:pPr>
      <w:r w:rsidRPr="008C6CDC">
        <w:t xml:space="preserve">Technologies: </w:t>
      </w:r>
    </w:p>
    <w:p w14:paraId="0E4ABA7E" w14:textId="77777777" w:rsidR="00A71038" w:rsidRDefault="00560954" w:rsidP="00B96ACD">
      <w:pPr>
        <w:pStyle w:val="Heading2"/>
      </w:pPr>
      <w:r>
        <w:t>Vue</w:t>
      </w:r>
      <w:r w:rsidR="00EE6FB7">
        <w:t xml:space="preserve"> </w:t>
      </w:r>
      <w:r>
        <w:t>JS</w:t>
      </w:r>
    </w:p>
    <w:p w14:paraId="2814ABA2" w14:textId="77777777" w:rsidR="00A71038" w:rsidRDefault="00A71038" w:rsidP="00B96ACD">
      <w:pPr>
        <w:pStyle w:val="Heading2"/>
      </w:pPr>
      <w:r>
        <w:t>WebSocket</w:t>
      </w:r>
      <w:r>
        <w:t xml:space="preserve">, </w:t>
      </w:r>
      <w:r>
        <w:t>NodeJS (NestJs)</w:t>
      </w:r>
    </w:p>
    <w:p w14:paraId="28F28D52" w14:textId="77777777" w:rsidR="00A71038" w:rsidRDefault="00A71038" w:rsidP="00B96ACD">
      <w:pPr>
        <w:pStyle w:val="Heading2"/>
      </w:pPr>
      <w:r>
        <w:t xml:space="preserve">Golang </w:t>
      </w:r>
    </w:p>
    <w:p w14:paraId="32F49C3F" w14:textId="3C64472B" w:rsidR="00A71038" w:rsidRDefault="00A71038" w:rsidP="00B96ACD">
      <w:pPr>
        <w:pStyle w:val="Heading2"/>
      </w:pPr>
      <w:r>
        <w:t xml:space="preserve">Docker </w:t>
      </w:r>
      <w:r>
        <w:t>,</w:t>
      </w:r>
      <w:r>
        <w:t xml:space="preserve"> Kubernetes </w:t>
      </w:r>
    </w:p>
    <w:p w14:paraId="54E7592D" w14:textId="77777777" w:rsidR="00A71038" w:rsidRDefault="00A71038" w:rsidP="00B96ACD">
      <w:pPr>
        <w:pStyle w:val="Heading2"/>
      </w:pPr>
      <w:r>
        <w:t xml:space="preserve"> RabbitMQ </w:t>
      </w:r>
    </w:p>
    <w:p w14:paraId="78C98EF4" w14:textId="77777777" w:rsidR="00A71038" w:rsidRDefault="00A71038" w:rsidP="00B96ACD">
      <w:pPr>
        <w:pStyle w:val="Heading2"/>
      </w:pPr>
      <w:r>
        <w:t xml:space="preserve"> Graphql </w:t>
      </w:r>
    </w:p>
    <w:p w14:paraId="465C32C1" w14:textId="77777777" w:rsidR="00A71038" w:rsidRDefault="00A71038" w:rsidP="00B96ACD">
      <w:pPr>
        <w:pStyle w:val="Heading2"/>
      </w:pPr>
      <w:r>
        <w:t xml:space="preserve">MongoDB/MongooseORM. </w:t>
      </w:r>
    </w:p>
    <w:p w14:paraId="104BBEF7" w14:textId="2CDA3F3A" w:rsidR="00A71038" w:rsidRDefault="00A71038" w:rsidP="00B96ACD">
      <w:pPr>
        <w:pStyle w:val="Heading2"/>
      </w:pPr>
      <w:r>
        <w:t xml:space="preserve"> MySql, TypeOrm </w:t>
      </w:r>
      <w:r>
        <w:t>, Gorm</w:t>
      </w:r>
    </w:p>
    <w:p w14:paraId="603045A6" w14:textId="28EC7D68" w:rsidR="00560954" w:rsidRPr="00934827" w:rsidRDefault="00A71038" w:rsidP="00A71038">
      <w:pPr>
        <w:pStyle w:val="Heading2"/>
      </w:pPr>
      <w:r>
        <w:t xml:space="preserve"> AWS</w:t>
      </w:r>
    </w:p>
    <w:p w14:paraId="36ECEC6A" w14:textId="48C799FD" w:rsidR="00560954" w:rsidRPr="00954C89" w:rsidRDefault="004D6C9A" w:rsidP="008C6CDC">
      <w:pPr>
        <w:pStyle w:val="Heading6"/>
      </w:pPr>
      <w:r>
        <w:t>Connect2D</w:t>
      </w:r>
      <w:r w:rsidR="00560954" w:rsidRPr="00954C89">
        <w:t>:</w:t>
      </w:r>
    </w:p>
    <w:p w14:paraId="53750561" w14:textId="3304CBBF" w:rsidR="00560954" w:rsidRPr="00814727" w:rsidRDefault="00560954" w:rsidP="00814727">
      <w:pPr>
        <w:pStyle w:val="Heading4"/>
      </w:pPr>
      <w:r w:rsidRPr="00814727">
        <w:t xml:space="preserve">Position: Tech </w:t>
      </w:r>
      <w:r w:rsidR="00954C89" w:rsidRPr="00814727">
        <w:t>L</w:t>
      </w:r>
      <w:r w:rsidRPr="00814727">
        <w:t>ead</w:t>
      </w:r>
    </w:p>
    <w:p w14:paraId="4B5C355A" w14:textId="77777777" w:rsidR="00560954" w:rsidRPr="00814727" w:rsidRDefault="00560954" w:rsidP="00814727">
      <w:pPr>
        <w:pStyle w:val="Heading4"/>
      </w:pPr>
      <w:r w:rsidRPr="00814727">
        <w:t>Project description:</w:t>
      </w:r>
      <w:r w:rsidRPr="00814727">
        <w:rPr>
          <w:lang w:val="vi-VN"/>
        </w:rPr>
        <w:t xml:space="preserve"> </w:t>
      </w:r>
      <w:r w:rsidRPr="00814727">
        <w:t xml:space="preserve"> </w:t>
      </w:r>
    </w:p>
    <w:p w14:paraId="20594CEF" w14:textId="21283139" w:rsidR="00560954" w:rsidRDefault="00DA763C" w:rsidP="00DA763C">
      <w:pPr>
        <w:pStyle w:val="Heading2"/>
      </w:pPr>
      <w:r>
        <w:t>A Super chat application. This is a project about chat application and has miniapps inside including poll, calendar, call, todo list</w:t>
      </w:r>
      <w:r>
        <w:t>.</w:t>
      </w:r>
    </w:p>
    <w:p w14:paraId="1CE920D4" w14:textId="77777777" w:rsidR="00560954" w:rsidRPr="00814727" w:rsidRDefault="00560954" w:rsidP="00814727">
      <w:pPr>
        <w:pStyle w:val="Heading4"/>
      </w:pPr>
      <w:r w:rsidRPr="00814727">
        <w:t>Responsibilities:</w:t>
      </w:r>
    </w:p>
    <w:p w14:paraId="11E07B17" w14:textId="77777777" w:rsidR="005820EE" w:rsidRPr="005820EE" w:rsidRDefault="005820EE" w:rsidP="005820EE">
      <w:pPr>
        <w:pStyle w:val="Heading2"/>
        <w:rPr>
          <w:rFonts w:eastAsia="MS Mincho"/>
          <w:lang w:val="en-US" w:eastAsia="en-US"/>
        </w:rPr>
      </w:pPr>
      <w:r w:rsidRPr="005820EE">
        <w:rPr>
          <w:rFonts w:eastAsia="MS Mincho"/>
          <w:lang w:val="en-US" w:eastAsia="en-US"/>
        </w:rPr>
        <w:t xml:space="preserve">Server network design, </w:t>
      </w:r>
    </w:p>
    <w:p w14:paraId="6BDEEF6E" w14:textId="77777777" w:rsidR="005820EE" w:rsidRPr="005820EE" w:rsidRDefault="005820EE" w:rsidP="005820EE">
      <w:pPr>
        <w:pStyle w:val="Heading2"/>
        <w:rPr>
          <w:rFonts w:eastAsia="MS Mincho"/>
          <w:lang w:val="en-US" w:eastAsia="en-US"/>
        </w:rPr>
      </w:pPr>
      <w:r w:rsidRPr="005820EE">
        <w:rPr>
          <w:rFonts w:eastAsia="MS Mincho"/>
          <w:lang w:val="en-US" w:eastAsia="en-US"/>
        </w:rPr>
        <w:lastRenderedPageBreak/>
        <w:t xml:space="preserve">Configure load balancing, </w:t>
      </w:r>
    </w:p>
    <w:p w14:paraId="62943323" w14:textId="77777777" w:rsidR="005820EE" w:rsidRPr="005820EE" w:rsidRDefault="005820EE" w:rsidP="005820EE">
      <w:pPr>
        <w:pStyle w:val="Heading2"/>
        <w:rPr>
          <w:rFonts w:eastAsia="MS Mincho"/>
          <w:lang w:val="en-US" w:eastAsia="en-US"/>
        </w:rPr>
      </w:pPr>
      <w:r w:rsidRPr="005820EE">
        <w:rPr>
          <w:rFonts w:eastAsia="MS Mincho"/>
          <w:lang w:val="en-US" w:eastAsia="en-US"/>
        </w:rPr>
        <w:t xml:space="preserve">Server installation and CI/CD configuration, </w:t>
      </w:r>
    </w:p>
    <w:p w14:paraId="6A7AC05F" w14:textId="77777777" w:rsidR="005820EE" w:rsidRPr="005820EE" w:rsidRDefault="005820EE" w:rsidP="005820EE">
      <w:pPr>
        <w:pStyle w:val="Heading2"/>
        <w:rPr>
          <w:rFonts w:eastAsia="MS Mincho"/>
          <w:lang w:val="en-US" w:eastAsia="en-US"/>
        </w:rPr>
      </w:pPr>
      <w:r w:rsidRPr="005820EE">
        <w:rPr>
          <w:rFonts w:eastAsia="MS Mincho"/>
          <w:lang w:val="en-US" w:eastAsia="en-US"/>
        </w:rPr>
        <w:t>Docker</w:t>
      </w:r>
    </w:p>
    <w:p w14:paraId="0232E39E" w14:textId="77777777" w:rsidR="005820EE" w:rsidRPr="005820EE" w:rsidRDefault="005820EE" w:rsidP="005820EE">
      <w:pPr>
        <w:numPr>
          <w:ilvl w:val="1"/>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en-US" w:eastAsia="en-US"/>
        </w:rPr>
      </w:pPr>
      <w:r w:rsidRPr="005820EE">
        <w:rPr>
          <w:rFonts w:eastAsia="MS Mincho" w:cs="Times New Roman"/>
          <w:color w:val="595959" w:themeColor="text1" w:themeTint="A6"/>
          <w:lang w:val="vi-VN" w:eastAsia="en-US"/>
        </w:rPr>
        <w:t>Creating an ECR repository to save repository docker was build</w:t>
      </w:r>
    </w:p>
    <w:p w14:paraId="7552D579" w14:textId="77777777" w:rsidR="005820EE" w:rsidRPr="005820EE" w:rsidRDefault="005820EE" w:rsidP="005820EE">
      <w:pPr>
        <w:numPr>
          <w:ilvl w:val="1"/>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en-US" w:eastAsia="en-US"/>
        </w:rPr>
      </w:pPr>
      <w:r w:rsidRPr="005820EE">
        <w:rPr>
          <w:rFonts w:eastAsia="MS Mincho" w:cs="Times New Roman"/>
          <w:color w:val="595959" w:themeColor="text1" w:themeTint="A6"/>
          <w:lang w:val="en-US" w:eastAsia="en-US"/>
        </w:rPr>
        <w:t>Use</w:t>
      </w:r>
      <w:r w:rsidRPr="005820EE">
        <w:rPr>
          <w:rFonts w:eastAsia="MS Mincho" w:cs="Times New Roman"/>
          <w:color w:val="595959" w:themeColor="text1" w:themeTint="A6"/>
          <w:lang w:val="vi-VN" w:eastAsia="en-US"/>
        </w:rPr>
        <w:t xml:space="preserve"> Docker build and docker push to push image docker to ECR </w:t>
      </w:r>
    </w:p>
    <w:p w14:paraId="05D48231" w14:textId="77777777" w:rsidR="005820EE" w:rsidRPr="005820EE" w:rsidRDefault="005820EE" w:rsidP="005820EE">
      <w:pPr>
        <w:pStyle w:val="Heading2"/>
        <w:rPr>
          <w:rFonts w:eastAsia="MS Mincho"/>
          <w:lang w:val="en-US" w:eastAsia="en-US"/>
        </w:rPr>
      </w:pPr>
      <w:r w:rsidRPr="005820EE">
        <w:rPr>
          <w:rFonts w:eastAsia="MS Mincho"/>
          <w:lang w:val="en-US" w:eastAsia="en-US"/>
        </w:rPr>
        <w:t>Use</w:t>
      </w:r>
      <w:r w:rsidRPr="005820EE">
        <w:rPr>
          <w:rFonts w:eastAsia="MS Mincho"/>
          <w:lang w:val="vi-VN" w:eastAsia="en-US"/>
        </w:rPr>
        <w:t xml:space="preserve"> Amazon Elastic Kubernetes Service to create vpc (creating a public and private subnet), EKS Cluster with Workers (It is cluster in K8S but one of service name EC2), Create Deploy Manifest (dDeploy our application on the created Kubernetes cluster. This pull image in ECR to run in pods ), Create service manifest (This will open port to public)</w:t>
      </w:r>
    </w:p>
    <w:p w14:paraId="44934653" w14:textId="77777777" w:rsidR="005820EE" w:rsidRPr="005820EE" w:rsidRDefault="005820EE" w:rsidP="005820EE">
      <w:pPr>
        <w:pStyle w:val="Heading2"/>
        <w:rPr>
          <w:rFonts w:eastAsia="MS Mincho"/>
          <w:lang w:val="en-US" w:eastAsia="en-US"/>
        </w:rPr>
      </w:pPr>
      <w:r w:rsidRPr="005820EE">
        <w:rPr>
          <w:rFonts w:eastAsia="MS Mincho"/>
          <w:lang w:val="en-US" w:eastAsia="en-US"/>
        </w:rPr>
        <w:t>Create</w:t>
      </w:r>
      <w:r w:rsidRPr="005820EE">
        <w:rPr>
          <w:rFonts w:eastAsia="MS Mincho"/>
          <w:lang w:val="vi-VN" w:eastAsia="en-US"/>
        </w:rPr>
        <w:t xml:space="preserve"> S3 to upload file and cloundfront to CDN file</w:t>
      </w:r>
    </w:p>
    <w:p w14:paraId="60FDC4A7" w14:textId="77777777" w:rsidR="005820EE" w:rsidRPr="005820EE" w:rsidRDefault="005820EE" w:rsidP="005820EE">
      <w:pPr>
        <w:pStyle w:val="Heading2"/>
        <w:rPr>
          <w:rFonts w:eastAsia="MS Mincho"/>
          <w:lang w:val="en-US" w:eastAsia="en-US"/>
        </w:rPr>
      </w:pPr>
      <w:r w:rsidRPr="005820EE">
        <w:rPr>
          <w:rFonts w:eastAsia="MS Mincho"/>
          <w:lang w:val="en-US" w:eastAsia="en-US"/>
        </w:rPr>
        <w:t>Involve in Development tasks</w:t>
      </w:r>
    </w:p>
    <w:p w14:paraId="026E2718" w14:textId="77777777" w:rsidR="005820EE" w:rsidRPr="005820EE" w:rsidRDefault="005820EE" w:rsidP="005820EE">
      <w:pPr>
        <w:pStyle w:val="Heading2"/>
        <w:rPr>
          <w:rFonts w:eastAsia="MS Mincho"/>
          <w:lang w:val="en-US" w:eastAsia="en-US"/>
        </w:rPr>
      </w:pPr>
      <w:r w:rsidRPr="005820EE">
        <w:rPr>
          <w:rFonts w:eastAsia="MS Mincho"/>
          <w:lang w:val="en-US" w:eastAsia="en-US"/>
        </w:rPr>
        <w:t>Create</w:t>
      </w:r>
      <w:r w:rsidRPr="005820EE">
        <w:rPr>
          <w:rFonts w:eastAsia="MS Mincho"/>
          <w:lang w:val="vi-VN" w:eastAsia="en-US"/>
        </w:rPr>
        <w:t xml:space="preserve"> Amplify aws to register, login, and send OTP when register, login</w:t>
      </w:r>
    </w:p>
    <w:p w14:paraId="56DE70D3" w14:textId="77777777" w:rsidR="005820EE" w:rsidRPr="005820EE" w:rsidRDefault="005820EE" w:rsidP="005820EE">
      <w:pPr>
        <w:pStyle w:val="Heading2"/>
        <w:rPr>
          <w:rFonts w:eastAsia="MS Mincho"/>
          <w:lang w:val="en-US" w:eastAsia="en-US"/>
        </w:rPr>
      </w:pPr>
      <w:r w:rsidRPr="005820EE">
        <w:rPr>
          <w:rFonts w:eastAsia="MS Mincho"/>
          <w:lang w:val="en-US" w:eastAsia="en-US"/>
        </w:rPr>
        <w:t>Create</w:t>
      </w:r>
      <w:r w:rsidRPr="005820EE">
        <w:rPr>
          <w:rFonts w:eastAsia="MS Mincho"/>
          <w:lang w:val="vi-VN" w:eastAsia="en-US"/>
        </w:rPr>
        <w:t xml:space="preserve"> graphql to fet</w:t>
      </w:r>
      <w:r w:rsidRPr="005820EE">
        <w:rPr>
          <w:rFonts w:eastAsia="MS Mincho"/>
          <w:lang w:val="en-US" w:eastAsia="en-US"/>
        </w:rPr>
        <w:t>c</w:t>
      </w:r>
      <w:r w:rsidRPr="005820EE">
        <w:rPr>
          <w:rFonts w:eastAsia="MS Mincho"/>
          <w:lang w:val="vi-VN" w:eastAsia="en-US"/>
        </w:rPr>
        <w:t xml:space="preserve">h API from micro service </w:t>
      </w:r>
      <w:r w:rsidRPr="005820EE">
        <w:rPr>
          <w:rFonts w:eastAsia="MS Mincho"/>
          <w:lang w:val="en-US" w:eastAsia="en-US"/>
        </w:rPr>
        <w:t>using NestJS (</w:t>
      </w:r>
      <w:r w:rsidRPr="005820EE">
        <w:rPr>
          <w:rFonts w:eastAsia="MS Mincho"/>
          <w:lang w:val="vi-VN" w:eastAsia="en-US"/>
        </w:rPr>
        <w:t xml:space="preserve">This is </w:t>
      </w:r>
      <w:r w:rsidRPr="005820EE">
        <w:rPr>
          <w:rFonts w:eastAsia="MS Mincho"/>
          <w:lang w:val="en-US" w:eastAsia="en-US"/>
        </w:rPr>
        <w:t xml:space="preserve">a </w:t>
      </w:r>
      <w:r w:rsidRPr="005820EE">
        <w:rPr>
          <w:rFonts w:eastAsia="MS Mincho"/>
          <w:lang w:val="vi-VN" w:eastAsia="en-US"/>
        </w:rPr>
        <w:t>gateway</w:t>
      </w:r>
      <w:r w:rsidRPr="005820EE">
        <w:rPr>
          <w:rFonts w:eastAsia="MS Mincho"/>
          <w:lang w:val="en-US" w:eastAsia="en-US"/>
        </w:rPr>
        <w:t>)</w:t>
      </w:r>
    </w:p>
    <w:p w14:paraId="2E9B35D5" w14:textId="77777777" w:rsidR="005820EE" w:rsidRPr="005820EE" w:rsidRDefault="005820EE" w:rsidP="005820EE">
      <w:pPr>
        <w:pStyle w:val="Heading2"/>
        <w:rPr>
          <w:rFonts w:eastAsia="MS Mincho"/>
          <w:lang w:val="en-US" w:eastAsia="en-US"/>
        </w:rPr>
      </w:pPr>
      <w:r w:rsidRPr="005820EE">
        <w:rPr>
          <w:rFonts w:eastAsia="MS Mincho"/>
          <w:lang w:val="en-US" w:eastAsia="en-US"/>
        </w:rPr>
        <w:t>Create</w:t>
      </w:r>
      <w:r w:rsidRPr="005820EE">
        <w:rPr>
          <w:rFonts w:eastAsia="MS Mincho"/>
          <w:lang w:val="vi-VN" w:eastAsia="en-US"/>
        </w:rPr>
        <w:t xml:space="preserve"> rabbitmq to co</w:t>
      </w:r>
      <w:r w:rsidRPr="005820EE">
        <w:rPr>
          <w:rFonts w:eastAsia="MS Mincho"/>
          <w:lang w:val="en-US" w:eastAsia="en-US"/>
        </w:rPr>
        <w:t>m</w:t>
      </w:r>
      <w:r w:rsidRPr="005820EE">
        <w:rPr>
          <w:rFonts w:eastAsia="MS Mincho"/>
          <w:lang w:val="vi-VN" w:eastAsia="en-US"/>
        </w:rPr>
        <w:t>m</w:t>
      </w:r>
      <w:r w:rsidRPr="005820EE">
        <w:rPr>
          <w:rFonts w:eastAsia="MS Mincho"/>
          <w:lang w:val="en-US" w:eastAsia="en-US"/>
        </w:rPr>
        <w:t>uni</w:t>
      </w:r>
      <w:r w:rsidRPr="005820EE">
        <w:rPr>
          <w:rFonts w:eastAsia="MS Mincho"/>
          <w:lang w:val="vi-VN" w:eastAsia="en-US"/>
        </w:rPr>
        <w:t>cate between micro-service.</w:t>
      </w:r>
    </w:p>
    <w:p w14:paraId="136CFB6E" w14:textId="77777777" w:rsidR="005820EE" w:rsidRPr="005820EE" w:rsidRDefault="005820EE" w:rsidP="005820EE">
      <w:pPr>
        <w:pStyle w:val="Heading2"/>
        <w:rPr>
          <w:rFonts w:eastAsia="MS Mincho"/>
          <w:lang w:val="en-US" w:eastAsia="en-US"/>
        </w:rPr>
      </w:pPr>
      <w:r w:rsidRPr="005820EE">
        <w:rPr>
          <w:rFonts w:eastAsia="MS Mincho"/>
          <w:lang w:val="en-US" w:eastAsia="en-US"/>
        </w:rPr>
        <w:t>Develop services</w:t>
      </w:r>
      <w:r w:rsidRPr="005820EE">
        <w:rPr>
          <w:rFonts w:eastAsia="MS Mincho"/>
          <w:lang w:val="vi-VN" w:eastAsia="en-US"/>
        </w:rPr>
        <w:t>:</w:t>
      </w:r>
    </w:p>
    <w:p w14:paraId="56F676A3" w14:textId="77777777" w:rsidR="005820EE" w:rsidRPr="005820EE" w:rsidRDefault="005820EE" w:rsidP="005820EE">
      <w:pPr>
        <w:numPr>
          <w:ilvl w:val="1"/>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 xml:space="preserve">Account Service : </w:t>
      </w:r>
      <w:r w:rsidRPr="005820EE">
        <w:rPr>
          <w:rFonts w:eastAsia="MS Mincho" w:cs="Times New Roman"/>
          <w:color w:val="595959" w:themeColor="text1" w:themeTint="A6"/>
          <w:lang w:val="en-US" w:eastAsia="en-US"/>
        </w:rPr>
        <w:t>nodejs</w:t>
      </w:r>
      <w:r w:rsidRPr="005820EE">
        <w:rPr>
          <w:rFonts w:eastAsia="MS Mincho" w:cs="Times New Roman"/>
          <w:color w:val="595959" w:themeColor="text1" w:themeTint="A6"/>
          <w:lang w:val="vi-VN" w:eastAsia="en-US"/>
        </w:rPr>
        <w:t xml:space="preserve"> + Mysql. I use Mysql for database and </w:t>
      </w:r>
      <w:hyperlink r:id="rId9" w:history="1">
        <w:r w:rsidRPr="005820EE">
          <w:rPr>
            <w:rFonts w:eastAsia="MS Mincho" w:cs="Times New Roman"/>
            <w:color w:val="0563C1" w:themeColor="hyperlink"/>
            <w:u w:val="single"/>
            <w:lang w:val="vi-VN" w:eastAsia="en-US"/>
          </w:rPr>
          <w:t>https://pkg.go.dev/database/sql</w:t>
        </w:r>
      </w:hyperlink>
      <w:r w:rsidRPr="005820EE">
        <w:rPr>
          <w:rFonts w:eastAsia="MS Mincho" w:cs="Times New Roman"/>
          <w:color w:val="595959" w:themeColor="text1" w:themeTint="A6"/>
          <w:lang w:val="vi-VN" w:eastAsia="en-US"/>
        </w:rPr>
        <w:t xml:space="preserve"> to connect golang to mysql, below are some functions</w:t>
      </w:r>
      <w:r w:rsidRPr="005820EE">
        <w:rPr>
          <w:rFonts w:eastAsia="MS Mincho" w:cs="Times New Roman"/>
          <w:color w:val="595959" w:themeColor="text1" w:themeTint="A6"/>
          <w:lang w:val="en-US" w:eastAsia="en-US"/>
        </w:rPr>
        <w:t>:</w:t>
      </w:r>
    </w:p>
    <w:p w14:paraId="48323696"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 xml:space="preserve"> 1: Store user. When client login and have token. Client will send token to this service. I check token is valid or invalid. I will save userId of aws user to database.</w:t>
      </w:r>
    </w:p>
    <w:p w14:paraId="4964FD7F"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2: Update profile user.</w:t>
      </w:r>
    </w:p>
    <w:p w14:paraId="425DC548"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3: Get profile user</w:t>
      </w:r>
    </w:p>
    <w:p w14:paraId="22663453"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4: Create and update config of user.</w:t>
      </w:r>
    </w:p>
    <w:p w14:paraId="45F20D79"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5: Send email by SES</w:t>
      </w:r>
    </w:p>
    <w:p w14:paraId="71FBB312"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6: Create virtual profile</w:t>
      </w:r>
    </w:p>
    <w:p w14:paraId="6011AAC1"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7: Get virtual profile</w:t>
      </w:r>
    </w:p>
    <w:p w14:paraId="20D099A3"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8: Block user</w:t>
      </w:r>
    </w:p>
    <w:p w14:paraId="7DA2CECA" w14:textId="77777777" w:rsidR="005820EE" w:rsidRPr="005820EE" w:rsidRDefault="005820EE" w:rsidP="005820EE">
      <w:pPr>
        <w:numPr>
          <w:ilvl w:val="1"/>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 xml:space="preserve">Chat Service: </w:t>
      </w:r>
      <w:r w:rsidRPr="005820EE">
        <w:rPr>
          <w:rFonts w:eastAsia="MS Mincho" w:cs="Times New Roman"/>
          <w:color w:val="595959" w:themeColor="text1" w:themeTint="A6"/>
          <w:lang w:val="en-US" w:eastAsia="en-US"/>
        </w:rPr>
        <w:t xml:space="preserve">this service uses </w:t>
      </w:r>
      <w:r w:rsidRPr="005820EE">
        <w:rPr>
          <w:rFonts w:eastAsia="MS Mincho" w:cs="Times New Roman"/>
          <w:color w:val="595959" w:themeColor="text1" w:themeTint="A6"/>
          <w:lang w:val="vi-VN" w:eastAsia="en-US"/>
        </w:rPr>
        <w:t xml:space="preserve">Nestjs + Mongodb. </w:t>
      </w:r>
    </w:p>
    <w:p w14:paraId="69E40DA5"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1: Create channel for user</w:t>
      </w:r>
    </w:p>
    <w:p w14:paraId="6CEC734B"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2: Invite member to channel</w:t>
      </w:r>
    </w:p>
    <w:p w14:paraId="460FE3DB"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3: Remove member of channel</w:t>
      </w:r>
    </w:p>
    <w:p w14:paraId="6AA519B4"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4: Create conversition</w:t>
      </w:r>
    </w:p>
    <w:p w14:paraId="5AD803BA"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5: Create login to websoket and save client id.</w:t>
      </w:r>
    </w:p>
    <w:p w14:paraId="2C13E1A5"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6: Send, receive, read, and mask un read messenger</w:t>
      </w:r>
    </w:p>
    <w:p w14:paraId="11C44013"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7: Send notification</w:t>
      </w:r>
    </w:p>
    <w:p w14:paraId="30DAD72B"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p>
    <w:p w14:paraId="567D6449" w14:textId="77777777" w:rsidR="005820EE" w:rsidRPr="005820EE" w:rsidRDefault="005820EE" w:rsidP="005820EE">
      <w:pPr>
        <w:numPr>
          <w:ilvl w:val="1"/>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en-US" w:eastAsia="en-US"/>
        </w:rPr>
        <w:t>Note Service:</w:t>
      </w:r>
      <w:r w:rsidRPr="005820EE">
        <w:rPr>
          <w:rFonts w:eastAsia="MS Mincho" w:cs="Times New Roman"/>
          <w:color w:val="595959" w:themeColor="text1" w:themeTint="A6"/>
          <w:lang w:val="vi-VN" w:eastAsia="en-US"/>
        </w:rPr>
        <w:t xml:space="preserve"> </w:t>
      </w:r>
      <w:r w:rsidRPr="005820EE">
        <w:rPr>
          <w:rFonts w:eastAsia="MS Mincho" w:cs="Times New Roman"/>
          <w:color w:val="595959" w:themeColor="text1" w:themeTint="A6"/>
          <w:lang w:val="en-US" w:eastAsia="en-US"/>
        </w:rPr>
        <w:t>this service use Nodejs</w:t>
      </w:r>
      <w:r w:rsidRPr="005820EE">
        <w:rPr>
          <w:rFonts w:eastAsia="MS Mincho" w:cs="Times New Roman"/>
          <w:color w:val="595959" w:themeColor="text1" w:themeTint="A6"/>
          <w:lang w:val="vi-VN" w:eastAsia="en-US"/>
        </w:rPr>
        <w:t xml:space="preserve"> + MongoDB. This </w:t>
      </w:r>
      <w:r w:rsidRPr="005820EE">
        <w:rPr>
          <w:rFonts w:eastAsia="MS Mincho" w:cs="Times New Roman"/>
          <w:color w:val="595959" w:themeColor="text1" w:themeTint="A6"/>
          <w:lang w:val="en-US" w:eastAsia="en-US"/>
        </w:rPr>
        <w:t xml:space="preserve">service to </w:t>
      </w:r>
      <w:r w:rsidRPr="005820EE">
        <w:rPr>
          <w:rFonts w:eastAsia="MS Mincho" w:cs="Times New Roman"/>
          <w:color w:val="595959" w:themeColor="text1" w:themeTint="A6"/>
          <w:lang w:val="vi-VN" w:eastAsia="en-US"/>
        </w:rPr>
        <w:t>save note</w:t>
      </w:r>
      <w:r w:rsidRPr="005820EE">
        <w:rPr>
          <w:rFonts w:eastAsia="MS Mincho" w:cs="Times New Roman"/>
          <w:color w:val="595959" w:themeColor="text1" w:themeTint="A6"/>
          <w:lang w:val="en-US" w:eastAsia="en-US"/>
        </w:rPr>
        <w:t>s</w:t>
      </w:r>
      <w:r w:rsidRPr="005820EE">
        <w:rPr>
          <w:rFonts w:eastAsia="MS Mincho" w:cs="Times New Roman"/>
          <w:color w:val="595959" w:themeColor="text1" w:themeTint="A6"/>
          <w:lang w:val="vi-VN" w:eastAsia="en-US"/>
        </w:rPr>
        <w:t xml:space="preserve"> of channel and chat.</w:t>
      </w:r>
    </w:p>
    <w:p w14:paraId="237D324B"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Create,Update, Delete note of channel</w:t>
      </w:r>
    </w:p>
    <w:p w14:paraId="14FF1EB2"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Share note to other user in channels</w:t>
      </w:r>
    </w:p>
    <w:p w14:paraId="1A495607"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Send note to chat conversition</w:t>
      </w:r>
    </w:p>
    <w:p w14:paraId="0A760956" w14:textId="77777777" w:rsidR="005820EE" w:rsidRPr="005820EE" w:rsidRDefault="005820EE" w:rsidP="005820EE">
      <w:pPr>
        <w:numPr>
          <w:ilvl w:val="1"/>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 xml:space="preserve">Todo service: </w:t>
      </w:r>
      <w:r w:rsidRPr="005820EE">
        <w:rPr>
          <w:rFonts w:eastAsia="MS Mincho" w:cs="Times New Roman"/>
          <w:color w:val="595959" w:themeColor="text1" w:themeTint="A6"/>
          <w:lang w:val="en-US" w:eastAsia="en-US"/>
        </w:rPr>
        <w:t>Nestjs</w:t>
      </w:r>
      <w:r w:rsidRPr="005820EE">
        <w:rPr>
          <w:rFonts w:eastAsia="MS Mincho" w:cs="Times New Roman"/>
          <w:color w:val="595959" w:themeColor="text1" w:themeTint="A6"/>
          <w:lang w:val="vi-VN" w:eastAsia="en-US"/>
        </w:rPr>
        <w:t xml:space="preserve">+ MongoDB. This </w:t>
      </w:r>
      <w:r w:rsidRPr="005820EE">
        <w:rPr>
          <w:rFonts w:eastAsia="MS Mincho" w:cs="Times New Roman"/>
          <w:color w:val="595959" w:themeColor="text1" w:themeTint="A6"/>
          <w:lang w:val="en-US" w:eastAsia="en-US"/>
        </w:rPr>
        <w:t>service is similar to Trello</w:t>
      </w:r>
      <w:r w:rsidRPr="005820EE">
        <w:rPr>
          <w:rFonts w:eastAsia="MS Mincho" w:cs="Times New Roman"/>
          <w:color w:val="595959" w:themeColor="text1" w:themeTint="A6"/>
          <w:lang w:val="vi-VN" w:eastAsia="en-US"/>
        </w:rPr>
        <w:t>.</w:t>
      </w:r>
    </w:p>
    <w:p w14:paraId="6D50E3F5"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Create default category.</w:t>
      </w:r>
    </w:p>
    <w:p w14:paraId="5346254A"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 xml:space="preserve">Create custome category. </w:t>
      </w:r>
    </w:p>
    <w:p w14:paraId="45116851"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Create todo of user.</w:t>
      </w:r>
    </w:p>
    <w:p w14:paraId="47DBBC7F"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Share toto to other member.</w:t>
      </w:r>
    </w:p>
    <w:p w14:paraId="53DB4281" w14:textId="77777777" w:rsidR="005820EE" w:rsidRPr="005820EE" w:rsidRDefault="005820EE" w:rsidP="005820EE">
      <w:pPr>
        <w:numPr>
          <w:ilvl w:val="1"/>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 xml:space="preserve">Polls: </w:t>
      </w:r>
      <w:r w:rsidRPr="005820EE">
        <w:rPr>
          <w:rFonts w:eastAsia="MS Mincho" w:cs="Times New Roman"/>
          <w:color w:val="595959" w:themeColor="text1" w:themeTint="A6"/>
          <w:lang w:val="en-US" w:eastAsia="en-US"/>
        </w:rPr>
        <w:t>Nestjs</w:t>
      </w:r>
      <w:r w:rsidRPr="005820EE">
        <w:rPr>
          <w:rFonts w:eastAsia="MS Mincho" w:cs="Times New Roman"/>
          <w:color w:val="595959" w:themeColor="text1" w:themeTint="A6"/>
          <w:lang w:val="vi-VN" w:eastAsia="en-US"/>
        </w:rPr>
        <w:t xml:space="preserve"> + MongoDB.  This is poil logic</w:t>
      </w:r>
    </w:p>
    <w:p w14:paraId="1D933E0F"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1: Get list poll</w:t>
      </w:r>
    </w:p>
    <w:p w14:paraId="34C08E35"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2: Create poll</w:t>
      </w:r>
    </w:p>
    <w:p w14:paraId="5A1C490A"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lastRenderedPageBreak/>
        <w:t>3: Update poll</w:t>
      </w:r>
    </w:p>
    <w:p w14:paraId="0A2AF0E8"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4: Share poll to other user.</w:t>
      </w:r>
    </w:p>
    <w:p w14:paraId="2C68B9D1"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5: Polling</w:t>
      </w:r>
    </w:p>
    <w:p w14:paraId="48AD4FFB" w14:textId="77777777" w:rsidR="005820EE" w:rsidRPr="005820EE" w:rsidRDefault="005820EE" w:rsidP="005820EE">
      <w:pPr>
        <w:numPr>
          <w:ilvl w:val="2"/>
          <w:numId w:val="3"/>
        </w:numPr>
        <w:shd w:val="clear" w:color="auto" w:fill="FFFFFF"/>
        <w:spacing w:before="0" w:after="0" w:line="264" w:lineRule="atLeast"/>
        <w:contextualSpacing/>
        <w:jc w:val="left"/>
        <w:textAlignment w:val="baseline"/>
        <w:rPr>
          <w:rFonts w:eastAsia="MS Mincho" w:cs="Times New Roman"/>
          <w:color w:val="595959" w:themeColor="text1" w:themeTint="A6"/>
          <w:lang w:val="vi-VN" w:eastAsia="en-US"/>
        </w:rPr>
      </w:pPr>
      <w:r w:rsidRPr="005820EE">
        <w:rPr>
          <w:rFonts w:eastAsia="MS Mincho" w:cs="Times New Roman"/>
          <w:color w:val="595959" w:themeColor="text1" w:themeTint="A6"/>
          <w:lang w:val="vi-VN" w:eastAsia="en-US"/>
        </w:rPr>
        <w:t>6: Some function team member handel</w:t>
      </w:r>
    </w:p>
    <w:p w14:paraId="51093CA2" w14:textId="77777777" w:rsidR="00560954" w:rsidRPr="00814727" w:rsidRDefault="00560954" w:rsidP="00814727">
      <w:pPr>
        <w:pStyle w:val="Heading4"/>
      </w:pPr>
      <w:r w:rsidRPr="00814727">
        <w:t xml:space="preserve">Technologies: </w:t>
      </w:r>
    </w:p>
    <w:p w14:paraId="1A38E9D1" w14:textId="77777777" w:rsidR="00B40F26" w:rsidRDefault="00B40F26" w:rsidP="00B96ACD">
      <w:pPr>
        <w:pStyle w:val="ListParagraph"/>
        <w:numPr>
          <w:ilvl w:val="0"/>
          <w:numId w:val="3"/>
        </w:numPr>
      </w:pPr>
      <w:r>
        <w:t xml:space="preserve">WebSocket, </w:t>
      </w:r>
    </w:p>
    <w:p w14:paraId="144AE079" w14:textId="7EF500EF" w:rsidR="00B40F26" w:rsidRDefault="00B40F26" w:rsidP="00B96ACD">
      <w:pPr>
        <w:pStyle w:val="ListParagraph"/>
        <w:numPr>
          <w:ilvl w:val="0"/>
          <w:numId w:val="3"/>
        </w:numPr>
      </w:pPr>
      <w:r>
        <w:t xml:space="preserve">NodeJS (NestJs) </w:t>
      </w:r>
    </w:p>
    <w:p w14:paraId="17DC8DD5" w14:textId="1831D082" w:rsidR="00B40F26" w:rsidRDefault="00B40F26" w:rsidP="00B96ACD">
      <w:pPr>
        <w:pStyle w:val="ListParagraph"/>
        <w:numPr>
          <w:ilvl w:val="0"/>
          <w:numId w:val="3"/>
        </w:numPr>
      </w:pPr>
      <w:r>
        <w:t xml:space="preserve">Docker </w:t>
      </w:r>
      <w:r>
        <w:t>,</w:t>
      </w:r>
      <w:r>
        <w:t xml:space="preserve"> Kubernetes</w:t>
      </w:r>
    </w:p>
    <w:p w14:paraId="5DC2DD22" w14:textId="4A18B7A9" w:rsidR="00B40F26" w:rsidRDefault="00B40F26" w:rsidP="00B96ACD">
      <w:pPr>
        <w:pStyle w:val="ListParagraph"/>
        <w:numPr>
          <w:ilvl w:val="0"/>
          <w:numId w:val="3"/>
        </w:numPr>
      </w:pPr>
      <w:r>
        <w:t xml:space="preserve">RabbitMQ </w:t>
      </w:r>
    </w:p>
    <w:p w14:paraId="67B234CE" w14:textId="4929A59A" w:rsidR="00B40F26" w:rsidRDefault="00B40F26" w:rsidP="00B96ACD">
      <w:pPr>
        <w:pStyle w:val="ListParagraph"/>
        <w:numPr>
          <w:ilvl w:val="0"/>
          <w:numId w:val="3"/>
        </w:numPr>
      </w:pPr>
      <w:r>
        <w:t xml:space="preserve">Graphql - MongoDB/MongooseORM. </w:t>
      </w:r>
    </w:p>
    <w:p w14:paraId="4D1BE1F0" w14:textId="314A9D38" w:rsidR="00B40F26" w:rsidRDefault="00B40F26" w:rsidP="00B96ACD">
      <w:pPr>
        <w:pStyle w:val="ListParagraph"/>
        <w:numPr>
          <w:ilvl w:val="0"/>
          <w:numId w:val="3"/>
        </w:numPr>
      </w:pPr>
      <w:r>
        <w:t xml:space="preserve">MySql, TypeOrm </w:t>
      </w:r>
    </w:p>
    <w:p w14:paraId="37D983F3" w14:textId="3C5A16FD" w:rsidR="00B96ACD" w:rsidRDefault="00B40F26" w:rsidP="00B96ACD">
      <w:pPr>
        <w:pStyle w:val="ListParagraph"/>
        <w:numPr>
          <w:ilvl w:val="0"/>
          <w:numId w:val="3"/>
        </w:numPr>
      </w:pPr>
      <w:r>
        <w:t>AWS</w:t>
      </w:r>
    </w:p>
    <w:p w14:paraId="08385570" w14:textId="26C2BC18" w:rsidR="00560954" w:rsidRDefault="007C6B63" w:rsidP="00814727">
      <w:pPr>
        <w:pStyle w:val="Heading6"/>
      </w:pPr>
      <w:r w:rsidRPr="007C6B63">
        <w:t>Dollar for schools</w:t>
      </w:r>
      <w:r w:rsidR="00560954" w:rsidRPr="006F65F2">
        <w:t>:</w:t>
      </w:r>
    </w:p>
    <w:p w14:paraId="4D0A1076" w14:textId="0C12A40D" w:rsidR="00560954" w:rsidRPr="00814727" w:rsidRDefault="00560954" w:rsidP="00814727">
      <w:pPr>
        <w:pStyle w:val="Heading4"/>
      </w:pPr>
      <w:r w:rsidRPr="00814727">
        <w:t>Position: Team lead</w:t>
      </w:r>
    </w:p>
    <w:p w14:paraId="16265EB4" w14:textId="77777777" w:rsidR="00560954" w:rsidRPr="00814727" w:rsidRDefault="00560954" w:rsidP="00814727">
      <w:pPr>
        <w:pStyle w:val="Heading4"/>
      </w:pPr>
      <w:r w:rsidRPr="00814727">
        <w:t>Project description:</w:t>
      </w:r>
      <w:r w:rsidRPr="00814727">
        <w:rPr>
          <w:lang w:val="vi-VN"/>
        </w:rPr>
        <w:t xml:space="preserve"> </w:t>
      </w:r>
      <w:r w:rsidRPr="00814727">
        <w:t xml:space="preserve"> </w:t>
      </w:r>
    </w:p>
    <w:p w14:paraId="32FE3A14" w14:textId="2947AF26" w:rsidR="00431D38" w:rsidRDefault="00541B88" w:rsidP="00431D38">
      <w:pPr>
        <w:pStyle w:val="Heading2"/>
      </w:pPr>
      <w:r w:rsidRPr="00B85E0F">
        <w:t>Manage student and parent information. And connect student lunch service providers.</w:t>
      </w:r>
    </w:p>
    <w:p w14:paraId="1EB6DAFD" w14:textId="679AA6CF" w:rsidR="00560954" w:rsidRPr="00814727" w:rsidRDefault="00560954" w:rsidP="00431D38">
      <w:pPr>
        <w:pStyle w:val="Heading4"/>
      </w:pPr>
      <w:r w:rsidRPr="00814727">
        <w:t>Responsibilities:</w:t>
      </w:r>
    </w:p>
    <w:p w14:paraId="15896918" w14:textId="77777777" w:rsidR="00B67ECD" w:rsidRPr="00B67ECD" w:rsidRDefault="00B67ECD" w:rsidP="00B67ECD">
      <w:pPr>
        <w:numPr>
          <w:ilvl w:val="0"/>
          <w:numId w:val="3"/>
        </w:numPr>
        <w:spacing w:before="0" w:after="0" w:line="276" w:lineRule="auto"/>
        <w:ind w:left="360"/>
        <w:contextualSpacing/>
        <w:jc w:val="left"/>
        <w:rPr>
          <w:rFonts w:eastAsia="MS Mincho" w:cs="Times New Roman"/>
          <w:color w:val="595959" w:themeColor="text1" w:themeTint="A6"/>
          <w:lang w:val="en-US" w:eastAsia="en-US"/>
        </w:rPr>
      </w:pPr>
      <w:r w:rsidRPr="00B67ECD">
        <w:rPr>
          <w:rFonts w:eastAsia="MS Mincho" w:cs="Times New Roman"/>
          <w:color w:val="595959" w:themeColor="text1" w:themeTint="A6"/>
          <w:lang w:val="en-US" w:eastAsia="en-US"/>
        </w:rPr>
        <w:t>Deploy to server</w:t>
      </w:r>
    </w:p>
    <w:p w14:paraId="53918BA5" w14:textId="77777777" w:rsidR="00B67ECD" w:rsidRPr="00B67ECD" w:rsidRDefault="00B67ECD" w:rsidP="00B67ECD">
      <w:pPr>
        <w:numPr>
          <w:ilvl w:val="0"/>
          <w:numId w:val="3"/>
        </w:numPr>
        <w:spacing w:before="0" w:after="0"/>
        <w:ind w:left="360"/>
        <w:contextualSpacing/>
        <w:jc w:val="left"/>
        <w:rPr>
          <w:rFonts w:eastAsia="MS Mincho" w:cs="Times New Roman"/>
          <w:color w:val="595959" w:themeColor="text1" w:themeTint="A6"/>
          <w:lang w:val="en-US" w:eastAsia="en-US"/>
        </w:rPr>
      </w:pPr>
      <w:r w:rsidRPr="00B67ECD">
        <w:rPr>
          <w:rFonts w:eastAsia="MS Mincho" w:cs="Times New Roman"/>
          <w:color w:val="595959" w:themeColor="text1" w:themeTint="A6"/>
          <w:lang w:val="en-US" w:eastAsia="en-US"/>
        </w:rPr>
        <w:t>Develop new feature, design code architecture construction of the project, workflow</w:t>
      </w:r>
    </w:p>
    <w:p w14:paraId="11A70F30" w14:textId="77777777" w:rsidR="00B67ECD" w:rsidRPr="00B67ECD" w:rsidRDefault="00B67ECD" w:rsidP="00B67ECD">
      <w:pPr>
        <w:numPr>
          <w:ilvl w:val="0"/>
          <w:numId w:val="3"/>
        </w:numPr>
        <w:spacing w:before="0" w:after="0"/>
        <w:ind w:left="360"/>
        <w:contextualSpacing/>
        <w:jc w:val="left"/>
        <w:rPr>
          <w:rFonts w:eastAsia="MS Mincho" w:cs="Times New Roman"/>
          <w:color w:val="595959" w:themeColor="text1" w:themeTint="A6"/>
          <w:lang w:val="en-US" w:eastAsia="en-US"/>
        </w:rPr>
      </w:pPr>
      <w:r w:rsidRPr="00B67ECD">
        <w:rPr>
          <w:rFonts w:eastAsia="MS Mincho" w:cs="Times New Roman"/>
          <w:color w:val="595959" w:themeColor="text1" w:themeTint="A6"/>
          <w:lang w:val="en-US" w:eastAsia="en-US"/>
        </w:rPr>
        <w:t>Work as leader the team</w:t>
      </w:r>
    </w:p>
    <w:p w14:paraId="50FE5A89" w14:textId="77777777" w:rsidR="00B67ECD" w:rsidRPr="00B67ECD" w:rsidRDefault="00B67ECD" w:rsidP="00B67ECD">
      <w:pPr>
        <w:numPr>
          <w:ilvl w:val="0"/>
          <w:numId w:val="3"/>
        </w:numPr>
        <w:shd w:val="clear" w:color="auto" w:fill="FFFFFF"/>
        <w:spacing w:before="0" w:after="0" w:line="264" w:lineRule="atLeast"/>
        <w:ind w:left="360"/>
        <w:contextualSpacing/>
        <w:jc w:val="left"/>
        <w:textAlignment w:val="baseline"/>
        <w:rPr>
          <w:rFonts w:eastAsia="MS Mincho" w:cs="Times New Roman"/>
          <w:color w:val="595959" w:themeColor="text1" w:themeTint="A6"/>
          <w:lang w:val="en-US" w:eastAsia="en-US"/>
        </w:rPr>
      </w:pPr>
      <w:r w:rsidRPr="00B67ECD">
        <w:rPr>
          <w:rFonts w:eastAsia="MS Mincho" w:cs="Times New Roman"/>
          <w:color w:val="595959" w:themeColor="text1" w:themeTint="A6"/>
          <w:lang w:val="en-US" w:eastAsia="en-US"/>
        </w:rPr>
        <w:t>Involve in Development tasks:</w:t>
      </w:r>
    </w:p>
    <w:p w14:paraId="48E41927" w14:textId="77777777" w:rsidR="00B67ECD" w:rsidRPr="00B67ECD" w:rsidRDefault="00B67ECD" w:rsidP="00B67ECD">
      <w:pPr>
        <w:numPr>
          <w:ilvl w:val="1"/>
          <w:numId w:val="3"/>
        </w:numPr>
        <w:shd w:val="clear" w:color="auto" w:fill="FFFFFF"/>
        <w:spacing w:before="0" w:after="0" w:line="264" w:lineRule="atLeast"/>
        <w:ind w:left="1080"/>
        <w:contextualSpacing/>
        <w:jc w:val="left"/>
        <w:textAlignment w:val="baseline"/>
        <w:rPr>
          <w:rFonts w:eastAsia="MS Mincho" w:cs="Times New Roman"/>
          <w:color w:val="595959" w:themeColor="text1" w:themeTint="A6"/>
          <w:lang w:val="en-US" w:eastAsia="en-US"/>
        </w:rPr>
      </w:pPr>
      <w:r w:rsidRPr="00B67ECD">
        <w:rPr>
          <w:rFonts w:eastAsia="MS Mincho" w:cs="Times New Roman"/>
          <w:color w:val="595959" w:themeColor="text1" w:themeTint="A6"/>
          <w:lang w:val="en-US" w:eastAsia="en-US"/>
        </w:rPr>
        <w:t>Create</w:t>
      </w:r>
      <w:r w:rsidRPr="00B67ECD">
        <w:rPr>
          <w:rFonts w:eastAsia="MS Mincho" w:cs="Times New Roman"/>
          <w:color w:val="595959" w:themeColor="text1" w:themeTint="A6"/>
          <w:lang w:val="vi-VN" w:eastAsia="en-US"/>
        </w:rPr>
        <w:t xml:space="preserve"> </w:t>
      </w:r>
      <w:r w:rsidRPr="00B67ECD">
        <w:rPr>
          <w:rFonts w:eastAsia="MS Mincho" w:cs="Times New Roman"/>
          <w:color w:val="595959" w:themeColor="text1" w:themeTint="A6"/>
          <w:lang w:val="en-US" w:eastAsia="en-US"/>
        </w:rPr>
        <w:t>code base</w:t>
      </w:r>
    </w:p>
    <w:p w14:paraId="71A5CFC5" w14:textId="77777777" w:rsidR="00B67ECD" w:rsidRPr="00B67ECD" w:rsidRDefault="00B67ECD" w:rsidP="00B67ECD">
      <w:pPr>
        <w:numPr>
          <w:ilvl w:val="1"/>
          <w:numId w:val="3"/>
        </w:numPr>
        <w:shd w:val="clear" w:color="auto" w:fill="FFFFFF"/>
        <w:spacing w:before="0" w:after="0" w:line="264" w:lineRule="atLeast"/>
        <w:ind w:left="1080"/>
        <w:contextualSpacing/>
        <w:jc w:val="left"/>
        <w:textAlignment w:val="baseline"/>
        <w:rPr>
          <w:rFonts w:eastAsia="MS Mincho" w:cs="Times New Roman"/>
          <w:color w:val="595959" w:themeColor="text1" w:themeTint="A6"/>
          <w:lang w:val="en-US" w:eastAsia="en-US"/>
        </w:rPr>
      </w:pPr>
      <w:r w:rsidRPr="00B67ECD">
        <w:rPr>
          <w:rFonts w:eastAsia="MS Mincho" w:cs="Times New Roman"/>
          <w:color w:val="595959" w:themeColor="text1" w:themeTint="A6"/>
          <w:lang w:val="en-US" w:eastAsia="en-US"/>
        </w:rPr>
        <w:t>Create table schema</w:t>
      </w:r>
    </w:p>
    <w:p w14:paraId="0120BA45" w14:textId="77777777" w:rsidR="00B67ECD" w:rsidRPr="00B67ECD" w:rsidRDefault="00B67ECD" w:rsidP="00B67ECD">
      <w:pPr>
        <w:numPr>
          <w:ilvl w:val="1"/>
          <w:numId w:val="3"/>
        </w:numPr>
        <w:shd w:val="clear" w:color="auto" w:fill="FFFFFF"/>
        <w:spacing w:before="0" w:after="0" w:line="264" w:lineRule="atLeast"/>
        <w:ind w:left="1080"/>
        <w:contextualSpacing/>
        <w:jc w:val="left"/>
        <w:textAlignment w:val="baseline"/>
        <w:rPr>
          <w:rFonts w:eastAsia="MS Mincho" w:cs="Times New Roman"/>
          <w:color w:val="595959" w:themeColor="text1" w:themeTint="A6"/>
          <w:lang w:val="en-US" w:eastAsia="en-US"/>
        </w:rPr>
      </w:pPr>
      <w:r w:rsidRPr="00B67ECD">
        <w:rPr>
          <w:rFonts w:eastAsia="MS Mincho" w:cs="Times New Roman"/>
          <w:color w:val="595959" w:themeColor="text1" w:themeTint="A6"/>
          <w:lang w:val="en-US" w:eastAsia="en-US"/>
        </w:rPr>
        <w:t>Review code</w:t>
      </w:r>
    </w:p>
    <w:p w14:paraId="5F96ACBA" w14:textId="77777777" w:rsidR="00B67ECD" w:rsidRPr="00B67ECD" w:rsidRDefault="00B67ECD" w:rsidP="00B67ECD">
      <w:pPr>
        <w:numPr>
          <w:ilvl w:val="1"/>
          <w:numId w:val="3"/>
        </w:numPr>
        <w:shd w:val="clear" w:color="auto" w:fill="FFFFFF"/>
        <w:spacing w:before="0" w:after="0" w:line="264" w:lineRule="atLeast"/>
        <w:ind w:left="1080"/>
        <w:contextualSpacing/>
        <w:jc w:val="left"/>
        <w:textAlignment w:val="baseline"/>
        <w:rPr>
          <w:rFonts w:eastAsia="MS Mincho" w:cs="Times New Roman"/>
          <w:color w:val="595959" w:themeColor="text1" w:themeTint="A6"/>
          <w:lang w:val="en-US" w:eastAsia="en-US"/>
        </w:rPr>
      </w:pPr>
      <w:r w:rsidRPr="00B67ECD">
        <w:rPr>
          <w:rFonts w:eastAsia="MS Mincho" w:cs="Times New Roman"/>
          <w:color w:val="595959" w:themeColor="text1" w:themeTint="A6"/>
          <w:lang w:val="en-US" w:eastAsia="en-US"/>
        </w:rPr>
        <w:t>Develop services</w:t>
      </w:r>
      <w:r w:rsidRPr="00B67ECD">
        <w:rPr>
          <w:rFonts w:eastAsia="MS Mincho" w:cs="Times New Roman"/>
          <w:color w:val="595959" w:themeColor="text1" w:themeTint="A6"/>
          <w:lang w:val="vi-VN" w:eastAsia="en-US"/>
        </w:rPr>
        <w:t>:</w:t>
      </w:r>
    </w:p>
    <w:p w14:paraId="326D363C" w14:textId="77777777" w:rsidR="00B67ECD" w:rsidRPr="00B67ECD" w:rsidRDefault="00B67ECD" w:rsidP="00B67ECD">
      <w:pPr>
        <w:numPr>
          <w:ilvl w:val="2"/>
          <w:numId w:val="3"/>
        </w:numPr>
        <w:shd w:val="clear" w:color="auto" w:fill="FFFFFF"/>
        <w:spacing w:before="0" w:after="0" w:line="264" w:lineRule="atLeast"/>
        <w:ind w:left="1800"/>
        <w:contextualSpacing/>
        <w:jc w:val="left"/>
        <w:textAlignment w:val="baseline"/>
        <w:rPr>
          <w:rFonts w:eastAsia="MS Mincho" w:cs="Times New Roman"/>
          <w:color w:val="595959" w:themeColor="text1" w:themeTint="A6"/>
          <w:lang w:val="vi-VN" w:eastAsia="en-US"/>
        </w:rPr>
      </w:pPr>
      <w:r w:rsidRPr="00B67ECD">
        <w:rPr>
          <w:rFonts w:eastAsia="MS Mincho" w:cs="Times New Roman"/>
          <w:color w:val="595959" w:themeColor="text1" w:themeTint="A6"/>
          <w:lang w:val="en-US" w:eastAsia="en-US"/>
        </w:rPr>
        <w:t>Register, Login, confirm user, Forgot password</w:t>
      </w:r>
    </w:p>
    <w:p w14:paraId="22C678DC" w14:textId="77777777" w:rsidR="00B67ECD" w:rsidRPr="00B67ECD" w:rsidRDefault="00B67ECD" w:rsidP="00B67ECD">
      <w:pPr>
        <w:numPr>
          <w:ilvl w:val="2"/>
          <w:numId w:val="3"/>
        </w:numPr>
        <w:shd w:val="clear" w:color="auto" w:fill="FFFFFF"/>
        <w:spacing w:before="0" w:after="0" w:line="264" w:lineRule="atLeast"/>
        <w:ind w:left="1800"/>
        <w:contextualSpacing/>
        <w:jc w:val="left"/>
        <w:textAlignment w:val="baseline"/>
        <w:rPr>
          <w:rFonts w:eastAsia="MS Mincho" w:cs="Times New Roman"/>
          <w:color w:val="595959" w:themeColor="text1" w:themeTint="A6"/>
          <w:lang w:val="vi-VN" w:eastAsia="en-US"/>
        </w:rPr>
      </w:pPr>
      <w:r w:rsidRPr="00B67ECD">
        <w:rPr>
          <w:rFonts w:eastAsia="MS Mincho" w:cs="Times New Roman"/>
          <w:color w:val="595959" w:themeColor="text1" w:themeTint="A6"/>
          <w:lang w:val="en-US" w:eastAsia="en-US"/>
        </w:rPr>
        <w:t>Create manage student</w:t>
      </w:r>
    </w:p>
    <w:p w14:paraId="33175A54" w14:textId="77777777" w:rsidR="00B67ECD" w:rsidRPr="00B67ECD" w:rsidRDefault="00B67ECD" w:rsidP="00B67ECD">
      <w:pPr>
        <w:numPr>
          <w:ilvl w:val="2"/>
          <w:numId w:val="3"/>
        </w:numPr>
        <w:shd w:val="clear" w:color="auto" w:fill="FFFFFF"/>
        <w:spacing w:before="0" w:after="0" w:line="264" w:lineRule="atLeast"/>
        <w:ind w:left="1800"/>
        <w:contextualSpacing/>
        <w:jc w:val="left"/>
        <w:textAlignment w:val="baseline"/>
        <w:rPr>
          <w:rFonts w:eastAsia="MS Mincho" w:cs="Times New Roman"/>
          <w:color w:val="595959" w:themeColor="text1" w:themeTint="A6"/>
          <w:lang w:val="vi-VN" w:eastAsia="en-US"/>
        </w:rPr>
      </w:pPr>
      <w:r w:rsidRPr="00B67ECD">
        <w:rPr>
          <w:rFonts w:eastAsia="MS Mincho" w:cs="Times New Roman"/>
          <w:color w:val="595959" w:themeColor="text1" w:themeTint="A6"/>
          <w:lang w:val="en-US" w:eastAsia="en-US"/>
        </w:rPr>
        <w:t>Create manage parent</w:t>
      </w:r>
    </w:p>
    <w:p w14:paraId="21F10A28" w14:textId="77777777" w:rsidR="00B67ECD" w:rsidRPr="00B67ECD" w:rsidRDefault="00B67ECD" w:rsidP="00B67ECD">
      <w:pPr>
        <w:numPr>
          <w:ilvl w:val="2"/>
          <w:numId w:val="3"/>
        </w:numPr>
        <w:shd w:val="clear" w:color="auto" w:fill="FFFFFF"/>
        <w:spacing w:before="0" w:after="0" w:line="264" w:lineRule="atLeast"/>
        <w:ind w:left="1800"/>
        <w:contextualSpacing/>
        <w:jc w:val="left"/>
        <w:textAlignment w:val="baseline"/>
        <w:rPr>
          <w:rFonts w:eastAsia="MS Mincho" w:cs="Times New Roman"/>
          <w:color w:val="595959" w:themeColor="text1" w:themeTint="A6"/>
          <w:lang w:val="vi-VN" w:eastAsia="en-US"/>
        </w:rPr>
      </w:pPr>
      <w:r w:rsidRPr="00B67ECD">
        <w:rPr>
          <w:rFonts w:eastAsia="MS Mincho" w:cs="Times New Roman"/>
          <w:color w:val="595959" w:themeColor="text1" w:themeTint="A6"/>
          <w:lang w:val="en-US" w:eastAsia="en-US"/>
        </w:rPr>
        <w:t>Create manage teacher</w:t>
      </w:r>
    </w:p>
    <w:p w14:paraId="371F5881" w14:textId="77777777" w:rsidR="00B67ECD" w:rsidRPr="00B67ECD" w:rsidRDefault="00B67ECD" w:rsidP="00B67ECD">
      <w:pPr>
        <w:numPr>
          <w:ilvl w:val="2"/>
          <w:numId w:val="3"/>
        </w:numPr>
        <w:shd w:val="clear" w:color="auto" w:fill="FFFFFF"/>
        <w:spacing w:before="0" w:after="0" w:line="264" w:lineRule="atLeast"/>
        <w:ind w:left="1800"/>
        <w:contextualSpacing/>
        <w:jc w:val="left"/>
        <w:textAlignment w:val="baseline"/>
        <w:rPr>
          <w:rFonts w:eastAsia="MS Mincho" w:cs="Times New Roman"/>
          <w:color w:val="595959" w:themeColor="text1" w:themeTint="A6"/>
          <w:lang w:val="vi-VN" w:eastAsia="en-US"/>
        </w:rPr>
      </w:pPr>
      <w:r w:rsidRPr="00B67ECD">
        <w:rPr>
          <w:rFonts w:eastAsia="MS Mincho" w:cs="Times New Roman"/>
          <w:color w:val="595959" w:themeColor="text1" w:themeTint="A6"/>
          <w:lang w:val="en-US" w:eastAsia="en-US"/>
        </w:rPr>
        <w:t>Create manage class</w:t>
      </w:r>
    </w:p>
    <w:p w14:paraId="48931AA3" w14:textId="77777777" w:rsidR="00B67ECD" w:rsidRPr="00B67ECD" w:rsidRDefault="00B67ECD" w:rsidP="00B67ECD">
      <w:pPr>
        <w:numPr>
          <w:ilvl w:val="2"/>
          <w:numId w:val="3"/>
        </w:numPr>
        <w:shd w:val="clear" w:color="auto" w:fill="FFFFFF"/>
        <w:spacing w:before="0" w:after="0" w:line="264" w:lineRule="atLeast"/>
        <w:ind w:left="1800"/>
        <w:contextualSpacing/>
        <w:jc w:val="left"/>
        <w:textAlignment w:val="baseline"/>
        <w:rPr>
          <w:rFonts w:eastAsia="MS Mincho" w:cs="Times New Roman"/>
          <w:color w:val="595959" w:themeColor="text1" w:themeTint="A6"/>
          <w:lang w:val="vi-VN" w:eastAsia="en-US"/>
        </w:rPr>
      </w:pPr>
      <w:r w:rsidRPr="00B67ECD">
        <w:rPr>
          <w:rFonts w:eastAsia="MS Mincho" w:cs="Times New Roman"/>
          <w:color w:val="595959" w:themeColor="text1" w:themeTint="A6"/>
          <w:lang w:val="en-US" w:eastAsia="en-US"/>
        </w:rPr>
        <w:t>Create manager supplier</w:t>
      </w:r>
    </w:p>
    <w:p w14:paraId="4E71CDE2" w14:textId="77777777" w:rsidR="00B67ECD" w:rsidRPr="00B67ECD" w:rsidRDefault="00B67ECD" w:rsidP="00B67ECD">
      <w:pPr>
        <w:numPr>
          <w:ilvl w:val="2"/>
          <w:numId w:val="3"/>
        </w:numPr>
        <w:shd w:val="clear" w:color="auto" w:fill="FFFFFF"/>
        <w:spacing w:before="0" w:after="0" w:line="264" w:lineRule="atLeast"/>
        <w:ind w:left="1800"/>
        <w:contextualSpacing/>
        <w:jc w:val="left"/>
        <w:textAlignment w:val="baseline"/>
        <w:rPr>
          <w:rFonts w:eastAsia="MS Mincho" w:cs="Times New Roman"/>
          <w:color w:val="595959" w:themeColor="text1" w:themeTint="A6"/>
          <w:lang w:val="vi-VN" w:eastAsia="en-US"/>
        </w:rPr>
      </w:pPr>
      <w:r w:rsidRPr="00B67ECD">
        <w:rPr>
          <w:rFonts w:eastAsia="MS Mincho" w:cs="Times New Roman"/>
          <w:color w:val="595959" w:themeColor="text1" w:themeTint="A6"/>
          <w:lang w:val="en-US" w:eastAsia="en-US"/>
        </w:rPr>
        <w:t>Create schedule lunch</w:t>
      </w:r>
    </w:p>
    <w:p w14:paraId="7EF43BCD" w14:textId="77777777" w:rsidR="00B67ECD" w:rsidRPr="00B67ECD" w:rsidRDefault="00B67ECD" w:rsidP="00B67ECD">
      <w:pPr>
        <w:numPr>
          <w:ilvl w:val="2"/>
          <w:numId w:val="3"/>
        </w:numPr>
        <w:shd w:val="clear" w:color="auto" w:fill="FFFFFF"/>
        <w:spacing w:before="0" w:after="0" w:line="264" w:lineRule="atLeast"/>
        <w:ind w:left="1800"/>
        <w:contextualSpacing/>
        <w:jc w:val="left"/>
        <w:textAlignment w:val="baseline"/>
        <w:rPr>
          <w:rFonts w:eastAsia="MS Mincho" w:cs="Times New Roman"/>
          <w:color w:val="595959" w:themeColor="text1" w:themeTint="A6"/>
          <w:lang w:val="vi-VN" w:eastAsia="en-US"/>
        </w:rPr>
      </w:pPr>
      <w:r w:rsidRPr="00B67ECD">
        <w:rPr>
          <w:rFonts w:eastAsia="MS Mincho" w:cs="Times New Roman"/>
          <w:color w:val="595959" w:themeColor="text1" w:themeTint="A6"/>
          <w:lang w:val="en-US" w:eastAsia="en-US"/>
        </w:rPr>
        <w:t>Create and design logic role</w:t>
      </w:r>
    </w:p>
    <w:p w14:paraId="7AA72C78" w14:textId="77777777" w:rsidR="00B67ECD" w:rsidRPr="00B67ECD" w:rsidRDefault="00B67ECD" w:rsidP="00B67ECD">
      <w:pPr>
        <w:numPr>
          <w:ilvl w:val="2"/>
          <w:numId w:val="3"/>
        </w:numPr>
        <w:shd w:val="clear" w:color="auto" w:fill="FFFFFF"/>
        <w:spacing w:before="0" w:after="0" w:line="264" w:lineRule="atLeast"/>
        <w:ind w:left="1800"/>
        <w:contextualSpacing/>
        <w:jc w:val="left"/>
        <w:textAlignment w:val="baseline"/>
        <w:rPr>
          <w:rFonts w:eastAsia="MS Mincho" w:cs="Times New Roman"/>
          <w:color w:val="595959" w:themeColor="text1" w:themeTint="A6"/>
          <w:lang w:val="vi-VN" w:eastAsia="en-US"/>
        </w:rPr>
      </w:pPr>
      <w:r w:rsidRPr="00B67ECD">
        <w:rPr>
          <w:rFonts w:eastAsia="MS Mincho" w:cs="Times New Roman"/>
          <w:color w:val="595959" w:themeColor="text1" w:themeTint="A6"/>
          <w:lang w:val="en-US" w:eastAsia="en-US"/>
        </w:rPr>
        <w:t>And more</w:t>
      </w:r>
    </w:p>
    <w:p w14:paraId="7A61E150" w14:textId="77777777" w:rsidR="00B67ECD" w:rsidRPr="00B67ECD" w:rsidRDefault="00B67ECD" w:rsidP="00B67ECD">
      <w:pPr>
        <w:shd w:val="clear" w:color="auto" w:fill="FFFFFF"/>
        <w:spacing w:before="0" w:after="0" w:line="264" w:lineRule="atLeast"/>
        <w:jc w:val="left"/>
        <w:textAlignment w:val="baseline"/>
        <w:rPr>
          <w:rFonts w:eastAsia="MS Mincho" w:cs="Times New Roman"/>
          <w:color w:val="595959" w:themeColor="text1" w:themeTint="A6"/>
          <w:lang w:val="vi-VN" w:eastAsia="en-US"/>
        </w:rPr>
      </w:pPr>
    </w:p>
    <w:p w14:paraId="180DC5A8" w14:textId="77777777" w:rsidR="00B67ECD" w:rsidRPr="00B67ECD" w:rsidRDefault="00B67ECD" w:rsidP="00B67ECD">
      <w:pPr>
        <w:numPr>
          <w:ilvl w:val="0"/>
          <w:numId w:val="3"/>
        </w:numPr>
        <w:shd w:val="clear" w:color="auto" w:fill="FFFFFF"/>
        <w:spacing w:before="0" w:after="0" w:line="264" w:lineRule="atLeast"/>
        <w:ind w:left="360"/>
        <w:contextualSpacing/>
        <w:jc w:val="left"/>
        <w:textAlignment w:val="baseline"/>
        <w:rPr>
          <w:rFonts w:eastAsia="MS Mincho" w:cs="Times New Roman"/>
          <w:color w:val="595959" w:themeColor="text1" w:themeTint="A6"/>
          <w:lang w:val="en-US" w:eastAsia="en-US"/>
        </w:rPr>
      </w:pPr>
      <w:r w:rsidRPr="00B67ECD">
        <w:rPr>
          <w:rFonts w:eastAsia="MS Mincho" w:cs="Times New Roman"/>
          <w:color w:val="595959" w:themeColor="text1" w:themeTint="A6"/>
          <w:lang w:val="en-US" w:eastAsia="en-US"/>
        </w:rPr>
        <w:t xml:space="preserve">Take part in infrastructure task </w:t>
      </w:r>
    </w:p>
    <w:p w14:paraId="636480CA" w14:textId="77777777" w:rsidR="00B67ECD" w:rsidRPr="00B67ECD" w:rsidRDefault="00B67ECD" w:rsidP="00B67ECD">
      <w:pPr>
        <w:numPr>
          <w:ilvl w:val="1"/>
          <w:numId w:val="3"/>
        </w:numPr>
        <w:shd w:val="clear" w:color="auto" w:fill="FFFFFF"/>
        <w:spacing w:before="0" w:after="0" w:line="264" w:lineRule="atLeast"/>
        <w:ind w:left="1080"/>
        <w:contextualSpacing/>
        <w:jc w:val="left"/>
        <w:textAlignment w:val="baseline"/>
        <w:rPr>
          <w:rFonts w:eastAsia="MS Mincho" w:cs="Times New Roman"/>
          <w:color w:val="595959" w:themeColor="text1" w:themeTint="A6"/>
          <w:lang w:val="en-US" w:eastAsia="en-US"/>
        </w:rPr>
      </w:pPr>
      <w:r w:rsidRPr="00B67ECD">
        <w:rPr>
          <w:rFonts w:eastAsia="MS Mincho" w:cs="Times New Roman"/>
          <w:color w:val="595959" w:themeColor="text1" w:themeTint="A6"/>
          <w:lang w:val="en-US" w:eastAsia="en-US"/>
        </w:rPr>
        <w:t>Setup server php, nginx, MySQL</w:t>
      </w:r>
    </w:p>
    <w:p w14:paraId="21ADBF85" w14:textId="77777777" w:rsidR="00B67ECD" w:rsidRPr="00B67ECD" w:rsidRDefault="00B67ECD" w:rsidP="00B67ECD">
      <w:pPr>
        <w:numPr>
          <w:ilvl w:val="1"/>
          <w:numId w:val="3"/>
        </w:numPr>
        <w:shd w:val="clear" w:color="auto" w:fill="FFFFFF"/>
        <w:spacing w:before="0" w:after="0" w:line="264" w:lineRule="atLeast"/>
        <w:ind w:left="1080"/>
        <w:contextualSpacing/>
        <w:jc w:val="left"/>
        <w:textAlignment w:val="baseline"/>
        <w:rPr>
          <w:rFonts w:eastAsia="MS Mincho" w:cs="Times New Roman"/>
          <w:color w:val="595959" w:themeColor="text1" w:themeTint="A6"/>
          <w:lang w:val="en-US" w:eastAsia="en-US"/>
        </w:rPr>
      </w:pPr>
      <w:r w:rsidRPr="00B67ECD">
        <w:rPr>
          <w:rFonts w:eastAsia="MS Mincho" w:cs="Times New Roman"/>
          <w:color w:val="595959" w:themeColor="text1" w:themeTint="A6"/>
          <w:lang w:val="en-US" w:eastAsia="en-US"/>
        </w:rPr>
        <w:t>Deploy code to server</w:t>
      </w:r>
    </w:p>
    <w:p w14:paraId="219907A4" w14:textId="77777777" w:rsidR="00B67ECD" w:rsidRPr="00B67ECD" w:rsidRDefault="00B67ECD" w:rsidP="00B67ECD">
      <w:pPr>
        <w:numPr>
          <w:ilvl w:val="1"/>
          <w:numId w:val="3"/>
        </w:numPr>
        <w:shd w:val="clear" w:color="auto" w:fill="FFFFFF"/>
        <w:spacing w:before="0" w:after="0" w:line="264" w:lineRule="atLeast"/>
        <w:ind w:left="1080"/>
        <w:contextualSpacing/>
        <w:jc w:val="left"/>
        <w:textAlignment w:val="baseline"/>
        <w:rPr>
          <w:rFonts w:eastAsia="MS Mincho" w:cs="Times New Roman"/>
          <w:color w:val="595959" w:themeColor="text1" w:themeTint="A6"/>
          <w:lang w:val="en-US" w:eastAsia="en-US"/>
        </w:rPr>
      </w:pPr>
      <w:r w:rsidRPr="00B67ECD">
        <w:rPr>
          <w:rFonts w:eastAsia="MS Mincho" w:cs="Times New Roman"/>
          <w:color w:val="595959" w:themeColor="text1" w:themeTint="A6"/>
          <w:lang w:val="en-US" w:eastAsia="en-US"/>
        </w:rPr>
        <w:t>Setup CI/CI from github action run check unit test and deploy to develop, staging, production</w:t>
      </w:r>
    </w:p>
    <w:p w14:paraId="1CBA0317" w14:textId="77777777" w:rsidR="00560954" w:rsidRPr="00814727" w:rsidRDefault="00560954" w:rsidP="00814727">
      <w:pPr>
        <w:pStyle w:val="Heading4"/>
      </w:pPr>
      <w:r w:rsidRPr="00814727">
        <w:t xml:space="preserve">Technologies: </w:t>
      </w:r>
    </w:p>
    <w:p w14:paraId="62A0415A" w14:textId="77777777" w:rsidR="00F827D8" w:rsidRPr="00F827D8" w:rsidRDefault="00F827D8" w:rsidP="00F827D8">
      <w:pPr>
        <w:numPr>
          <w:ilvl w:val="0"/>
          <w:numId w:val="3"/>
        </w:numPr>
        <w:spacing w:before="0" w:after="0"/>
        <w:ind w:left="360"/>
        <w:contextualSpacing/>
        <w:outlineLvl w:val="2"/>
        <w:rPr>
          <w:rFonts w:eastAsia="MS Mincho" w:cs="Times New Roman"/>
          <w:color w:val="595959" w:themeColor="text1" w:themeTint="A6"/>
          <w:lang w:val="en-US" w:eastAsia="en-US"/>
        </w:rPr>
      </w:pPr>
      <w:r w:rsidRPr="00F827D8">
        <w:rPr>
          <w:rFonts w:eastAsia="MS Mincho" w:cs="Times New Roman"/>
          <w:color w:val="595959" w:themeColor="text1" w:themeTint="A6"/>
          <w:lang w:val="en-US" w:eastAsia="en-US"/>
        </w:rPr>
        <w:t>PHP Laravel</w:t>
      </w:r>
    </w:p>
    <w:p w14:paraId="38F7FF60" w14:textId="77777777" w:rsidR="00F827D8" w:rsidRPr="00F827D8" w:rsidRDefault="00F827D8" w:rsidP="00F827D8">
      <w:pPr>
        <w:numPr>
          <w:ilvl w:val="0"/>
          <w:numId w:val="3"/>
        </w:numPr>
        <w:spacing w:before="0" w:after="0"/>
        <w:ind w:left="360"/>
        <w:contextualSpacing/>
        <w:outlineLvl w:val="2"/>
        <w:rPr>
          <w:rFonts w:eastAsia="MS Mincho" w:cs="Times New Roman"/>
          <w:color w:val="595959" w:themeColor="text1" w:themeTint="A6"/>
          <w:lang w:val="en-US" w:eastAsia="en-US"/>
        </w:rPr>
      </w:pPr>
      <w:r w:rsidRPr="00F827D8">
        <w:rPr>
          <w:rFonts w:eastAsia="MS Mincho" w:cs="Times New Roman"/>
          <w:color w:val="595959" w:themeColor="text1" w:themeTint="A6"/>
          <w:lang w:val="en-US" w:eastAsia="en-US"/>
        </w:rPr>
        <w:t>JavaScript ES6/ES7/ES8.</w:t>
      </w:r>
    </w:p>
    <w:p w14:paraId="1D0CCC03" w14:textId="77777777" w:rsidR="00F827D8" w:rsidRPr="00F827D8" w:rsidRDefault="00F827D8" w:rsidP="00F827D8">
      <w:pPr>
        <w:numPr>
          <w:ilvl w:val="0"/>
          <w:numId w:val="3"/>
        </w:numPr>
        <w:spacing w:before="0" w:after="0"/>
        <w:ind w:left="360"/>
        <w:contextualSpacing/>
        <w:outlineLvl w:val="2"/>
        <w:rPr>
          <w:rFonts w:eastAsia="MS Mincho" w:cs="Times New Roman"/>
          <w:color w:val="595959" w:themeColor="text1" w:themeTint="A6"/>
          <w:lang w:val="en-US" w:eastAsia="en-US"/>
        </w:rPr>
      </w:pPr>
      <w:r w:rsidRPr="00F827D8">
        <w:rPr>
          <w:rFonts w:eastAsia="MS Mincho" w:cs="Times New Roman"/>
          <w:color w:val="595959" w:themeColor="text1" w:themeTint="A6"/>
          <w:lang w:val="en-US" w:eastAsia="en-US"/>
        </w:rPr>
        <w:t>Mysql</w:t>
      </w:r>
    </w:p>
    <w:p w14:paraId="0EFB432B" w14:textId="77777777" w:rsidR="00F827D8" w:rsidRPr="00F827D8" w:rsidRDefault="00F827D8" w:rsidP="00F827D8">
      <w:pPr>
        <w:numPr>
          <w:ilvl w:val="0"/>
          <w:numId w:val="3"/>
        </w:numPr>
        <w:spacing w:before="0" w:after="0"/>
        <w:ind w:left="360"/>
        <w:contextualSpacing/>
        <w:outlineLvl w:val="2"/>
        <w:rPr>
          <w:rFonts w:eastAsia="MS Mincho" w:cs="Times New Roman"/>
          <w:color w:val="595959" w:themeColor="text1" w:themeTint="A6"/>
          <w:lang w:val="en-US" w:eastAsia="en-US"/>
        </w:rPr>
      </w:pPr>
      <w:r w:rsidRPr="00F827D8">
        <w:rPr>
          <w:rFonts w:eastAsia="MS Mincho" w:cs="Times New Roman"/>
          <w:color w:val="595959" w:themeColor="text1" w:themeTint="A6"/>
          <w:lang w:val="en-US" w:eastAsia="en-US"/>
        </w:rPr>
        <w:lastRenderedPageBreak/>
        <w:t>Vuejs</w:t>
      </w:r>
    </w:p>
    <w:p w14:paraId="78C7AE06" w14:textId="77777777" w:rsidR="00537F1E" w:rsidRDefault="00F827D8" w:rsidP="00F827D8">
      <w:pPr>
        <w:numPr>
          <w:ilvl w:val="0"/>
          <w:numId w:val="3"/>
        </w:numPr>
        <w:spacing w:before="0" w:after="0"/>
        <w:ind w:left="360"/>
        <w:contextualSpacing/>
        <w:outlineLvl w:val="2"/>
        <w:rPr>
          <w:rFonts w:eastAsia="MS Mincho" w:cs="Times New Roman"/>
          <w:color w:val="595959" w:themeColor="text1" w:themeTint="A6"/>
          <w:lang w:val="en-US" w:eastAsia="en-US"/>
        </w:rPr>
      </w:pPr>
      <w:r w:rsidRPr="00F827D8">
        <w:rPr>
          <w:rFonts w:eastAsia="MS Mincho" w:cs="Times New Roman"/>
          <w:color w:val="595959" w:themeColor="text1" w:themeTint="A6"/>
          <w:lang w:val="en-US" w:eastAsia="en-US"/>
        </w:rPr>
        <w:t>Docker</w:t>
      </w:r>
    </w:p>
    <w:p w14:paraId="77272DE4" w14:textId="058FCD67" w:rsidR="00560954" w:rsidRPr="00537F1E" w:rsidRDefault="00F827D8" w:rsidP="00F827D8">
      <w:pPr>
        <w:numPr>
          <w:ilvl w:val="0"/>
          <w:numId w:val="3"/>
        </w:numPr>
        <w:spacing w:before="0" w:after="0"/>
        <w:ind w:left="360"/>
        <w:contextualSpacing/>
        <w:outlineLvl w:val="2"/>
        <w:rPr>
          <w:rFonts w:eastAsia="MS Mincho" w:cs="Times New Roman"/>
          <w:color w:val="595959" w:themeColor="text1" w:themeTint="A6"/>
          <w:lang w:val="en-US" w:eastAsia="en-US"/>
        </w:rPr>
      </w:pPr>
      <w:r w:rsidRPr="00537F1E">
        <w:rPr>
          <w:rFonts w:eastAsia="MS Mincho" w:cs="Times New Roman"/>
          <w:color w:val="595959" w:themeColor="text1" w:themeTint="A6"/>
          <w:lang w:val="en-US" w:eastAsia="en-US"/>
        </w:rPr>
        <w:t>AWS</w:t>
      </w:r>
    </w:p>
    <w:p w14:paraId="35186E27" w14:textId="470EFE1B" w:rsidR="00560954" w:rsidRDefault="003E2574" w:rsidP="00814727">
      <w:pPr>
        <w:pStyle w:val="Heading6"/>
      </w:pPr>
      <w:r>
        <w:t>FINA</w:t>
      </w:r>
      <w:r w:rsidR="00560954" w:rsidRPr="006F65F2">
        <w:t>:</w:t>
      </w:r>
    </w:p>
    <w:p w14:paraId="013836F5" w14:textId="70088CBA" w:rsidR="00560954" w:rsidRPr="00814727" w:rsidRDefault="00560954" w:rsidP="00814727">
      <w:pPr>
        <w:pStyle w:val="Heading4"/>
      </w:pPr>
      <w:r w:rsidRPr="00814727">
        <w:t>Position: Team lead</w:t>
      </w:r>
    </w:p>
    <w:p w14:paraId="64A0FE70" w14:textId="77777777" w:rsidR="00560954" w:rsidRPr="00814727" w:rsidRDefault="00560954" w:rsidP="00814727">
      <w:pPr>
        <w:pStyle w:val="Heading4"/>
      </w:pPr>
      <w:r w:rsidRPr="00814727">
        <w:t>Project description:</w:t>
      </w:r>
      <w:r w:rsidRPr="00814727">
        <w:rPr>
          <w:lang w:val="vi-VN"/>
        </w:rPr>
        <w:t xml:space="preserve"> </w:t>
      </w:r>
      <w:r w:rsidRPr="00814727">
        <w:t xml:space="preserve"> </w:t>
      </w:r>
    </w:p>
    <w:p w14:paraId="3D70A290" w14:textId="37C3CD62" w:rsidR="00560954" w:rsidRPr="00B96ACD" w:rsidRDefault="0017596D" w:rsidP="00B96ACD">
      <w:pPr>
        <w:pStyle w:val="Heading2"/>
      </w:pPr>
      <w:r w:rsidRPr="002D47B6">
        <w:t>Introducing apartment housing projects, providing loan information. Connecting borrowers and banks. Handling paperwork issues</w:t>
      </w:r>
      <w:r w:rsidR="00560954" w:rsidRPr="00B96ACD">
        <w:rPr>
          <w:rFonts w:hint="eastAsia"/>
        </w:rPr>
        <w:t xml:space="preserve"> </w:t>
      </w:r>
    </w:p>
    <w:p w14:paraId="25194F0C" w14:textId="77777777" w:rsidR="00560954" w:rsidRPr="00814727" w:rsidRDefault="00560954" w:rsidP="00814727">
      <w:pPr>
        <w:pStyle w:val="Heading4"/>
      </w:pPr>
      <w:r w:rsidRPr="00814727">
        <w:t>Responsibilities:</w:t>
      </w:r>
    </w:p>
    <w:p w14:paraId="22369323" w14:textId="77777777" w:rsidR="00004285" w:rsidRDefault="00004285" w:rsidP="00004285">
      <w:pPr>
        <w:pStyle w:val="ListParagraph"/>
        <w:numPr>
          <w:ilvl w:val="0"/>
          <w:numId w:val="3"/>
        </w:numPr>
        <w:spacing w:before="0" w:after="0"/>
        <w:ind w:left="360"/>
        <w:jc w:val="left"/>
      </w:pPr>
      <w:r>
        <w:t>Work as leader the team</w:t>
      </w:r>
    </w:p>
    <w:p w14:paraId="22B76315" w14:textId="77777777" w:rsidR="00004285" w:rsidRDefault="00004285" w:rsidP="00004285">
      <w:pPr>
        <w:pStyle w:val="ListParagraph"/>
        <w:numPr>
          <w:ilvl w:val="0"/>
          <w:numId w:val="3"/>
        </w:numPr>
        <w:spacing w:before="0" w:after="0"/>
        <w:ind w:left="360"/>
        <w:jc w:val="left"/>
      </w:pPr>
      <w:r>
        <w:t>Maintain and develop new features with the product, refactor code &amp; architecture</w:t>
      </w:r>
    </w:p>
    <w:p w14:paraId="7060ED66" w14:textId="77777777" w:rsidR="00004285" w:rsidRDefault="00004285" w:rsidP="00004285">
      <w:pPr>
        <w:pStyle w:val="ListParagraph"/>
        <w:numPr>
          <w:ilvl w:val="0"/>
          <w:numId w:val="3"/>
        </w:numPr>
        <w:spacing w:before="0" w:after="0"/>
        <w:ind w:left="360"/>
        <w:jc w:val="left"/>
      </w:pPr>
      <w:r>
        <w:t>Design database, design code architecture construction of the project, workflow</w:t>
      </w:r>
    </w:p>
    <w:p w14:paraId="51805AEA" w14:textId="77777777" w:rsidR="00004285" w:rsidRDefault="00004285" w:rsidP="00004285">
      <w:pPr>
        <w:pStyle w:val="ListParagraph"/>
        <w:numPr>
          <w:ilvl w:val="0"/>
          <w:numId w:val="3"/>
        </w:numPr>
        <w:spacing w:before="0" w:after="0"/>
        <w:ind w:left="360"/>
        <w:jc w:val="left"/>
      </w:pPr>
      <w:r>
        <w:t>UI/UX improvement</w:t>
      </w:r>
    </w:p>
    <w:p w14:paraId="442C9C66" w14:textId="77777777" w:rsidR="00004285" w:rsidRDefault="00004285" w:rsidP="00004285">
      <w:pPr>
        <w:pStyle w:val="ListParagraph"/>
        <w:numPr>
          <w:ilvl w:val="0"/>
          <w:numId w:val="3"/>
        </w:numPr>
        <w:spacing w:before="0" w:after="0"/>
        <w:ind w:left="360"/>
        <w:jc w:val="left"/>
      </w:pPr>
      <w:r>
        <w:t>Deploy code</w:t>
      </w:r>
    </w:p>
    <w:p w14:paraId="7E78C347" w14:textId="77777777" w:rsidR="00004285" w:rsidRDefault="00004285" w:rsidP="00004285">
      <w:pPr>
        <w:pStyle w:val="ListParagraph"/>
        <w:numPr>
          <w:ilvl w:val="0"/>
          <w:numId w:val="3"/>
        </w:numPr>
        <w:spacing w:before="0" w:after="0"/>
        <w:ind w:left="360"/>
        <w:jc w:val="left"/>
      </w:pPr>
      <w:r>
        <w:t>Setup server</w:t>
      </w:r>
    </w:p>
    <w:p w14:paraId="79E86CE8" w14:textId="77777777" w:rsidR="00004285" w:rsidRDefault="00004285" w:rsidP="00004285">
      <w:pPr>
        <w:pStyle w:val="ListParagraph"/>
        <w:numPr>
          <w:ilvl w:val="0"/>
          <w:numId w:val="3"/>
        </w:numPr>
        <w:shd w:val="clear" w:color="auto" w:fill="FFFFFF"/>
        <w:spacing w:before="0" w:after="0" w:line="264" w:lineRule="atLeast"/>
        <w:ind w:left="360"/>
        <w:jc w:val="left"/>
        <w:textAlignment w:val="baseline"/>
      </w:pPr>
      <w:r>
        <w:t>Involve in Development tasks:</w:t>
      </w:r>
    </w:p>
    <w:p w14:paraId="64A6F2B2" w14:textId="77777777" w:rsidR="00004285" w:rsidRDefault="00004285" w:rsidP="00004285">
      <w:pPr>
        <w:pStyle w:val="ListParagraph"/>
        <w:numPr>
          <w:ilvl w:val="1"/>
          <w:numId w:val="3"/>
        </w:numPr>
        <w:shd w:val="clear" w:color="auto" w:fill="FFFFFF"/>
        <w:spacing w:before="0" w:after="0" w:line="264" w:lineRule="atLeast"/>
        <w:ind w:left="1080"/>
        <w:jc w:val="left"/>
        <w:textAlignment w:val="baseline"/>
      </w:pPr>
      <w:r>
        <w:t>Create</w:t>
      </w:r>
      <w:r>
        <w:rPr>
          <w:lang w:val="vi-VN"/>
        </w:rPr>
        <w:t xml:space="preserve"> </w:t>
      </w:r>
      <w:r>
        <w:t>code base NestJs and MySQL</w:t>
      </w:r>
    </w:p>
    <w:p w14:paraId="73B97E96" w14:textId="77777777" w:rsidR="00004285" w:rsidRDefault="00004285" w:rsidP="00004285">
      <w:pPr>
        <w:pStyle w:val="ListParagraph"/>
        <w:numPr>
          <w:ilvl w:val="1"/>
          <w:numId w:val="3"/>
        </w:numPr>
        <w:shd w:val="clear" w:color="auto" w:fill="FFFFFF"/>
        <w:spacing w:before="0" w:after="0" w:line="264" w:lineRule="atLeast"/>
        <w:ind w:left="1080"/>
        <w:jc w:val="left"/>
        <w:textAlignment w:val="baseline"/>
      </w:pPr>
      <w:r>
        <w:t>Create table schema</w:t>
      </w:r>
    </w:p>
    <w:p w14:paraId="2E3A3E39" w14:textId="77777777" w:rsidR="00004285" w:rsidRPr="0023479A" w:rsidRDefault="00004285" w:rsidP="00004285">
      <w:pPr>
        <w:pStyle w:val="ListParagraph"/>
        <w:numPr>
          <w:ilvl w:val="1"/>
          <w:numId w:val="3"/>
        </w:numPr>
        <w:shd w:val="clear" w:color="auto" w:fill="FFFFFF"/>
        <w:spacing w:before="0" w:after="0" w:line="264" w:lineRule="atLeast"/>
        <w:ind w:left="1080"/>
        <w:jc w:val="left"/>
        <w:textAlignment w:val="baseline"/>
      </w:pPr>
      <w:r>
        <w:t>Develop services</w:t>
      </w:r>
      <w:r>
        <w:rPr>
          <w:lang w:val="vi-VN"/>
        </w:rPr>
        <w:t>:</w:t>
      </w:r>
    </w:p>
    <w:p w14:paraId="0B71E2C2" w14:textId="77777777" w:rsidR="00004285" w:rsidRPr="00251F97" w:rsidRDefault="00004285" w:rsidP="00004285">
      <w:pPr>
        <w:pStyle w:val="ListParagraph"/>
        <w:numPr>
          <w:ilvl w:val="2"/>
          <w:numId w:val="3"/>
        </w:numPr>
        <w:shd w:val="clear" w:color="auto" w:fill="FFFFFF"/>
        <w:spacing w:before="0" w:after="0" w:line="264" w:lineRule="atLeast"/>
        <w:ind w:left="1800"/>
        <w:jc w:val="left"/>
        <w:textAlignment w:val="baseline"/>
        <w:rPr>
          <w:lang w:val="vi-VN"/>
        </w:rPr>
      </w:pPr>
      <w:r>
        <w:t>Register, Login, confirm active user, Forgot password</w:t>
      </w:r>
    </w:p>
    <w:p w14:paraId="2B14DBFC" w14:textId="77777777" w:rsidR="00004285" w:rsidRPr="00251F97" w:rsidRDefault="00004285" w:rsidP="00004285">
      <w:pPr>
        <w:pStyle w:val="ListParagraph"/>
        <w:numPr>
          <w:ilvl w:val="2"/>
          <w:numId w:val="3"/>
        </w:numPr>
        <w:shd w:val="clear" w:color="auto" w:fill="FFFFFF"/>
        <w:spacing w:before="0" w:after="0" w:line="264" w:lineRule="atLeast"/>
        <w:ind w:left="1800"/>
        <w:jc w:val="left"/>
        <w:textAlignment w:val="baseline"/>
        <w:rPr>
          <w:lang w:val="vi-VN"/>
        </w:rPr>
      </w:pPr>
      <w:r>
        <w:t>CRUD category news</w:t>
      </w:r>
    </w:p>
    <w:p w14:paraId="5A480C2A" w14:textId="77777777" w:rsidR="00004285" w:rsidRDefault="00004285" w:rsidP="00004285">
      <w:pPr>
        <w:pStyle w:val="ListParagraph"/>
        <w:numPr>
          <w:ilvl w:val="2"/>
          <w:numId w:val="3"/>
        </w:numPr>
        <w:shd w:val="clear" w:color="auto" w:fill="FFFFFF"/>
        <w:spacing w:before="0" w:after="0" w:line="264" w:lineRule="atLeast"/>
        <w:ind w:left="1800"/>
        <w:jc w:val="left"/>
        <w:textAlignment w:val="baseline"/>
      </w:pPr>
      <w:r>
        <w:t>CRUD news</w:t>
      </w:r>
    </w:p>
    <w:p w14:paraId="19079B40" w14:textId="77777777" w:rsidR="00004285" w:rsidRDefault="00004285" w:rsidP="00004285">
      <w:pPr>
        <w:pStyle w:val="ListParagraph"/>
        <w:numPr>
          <w:ilvl w:val="2"/>
          <w:numId w:val="3"/>
        </w:numPr>
        <w:shd w:val="clear" w:color="auto" w:fill="FFFFFF"/>
        <w:spacing w:before="0" w:after="0" w:line="264" w:lineRule="atLeast"/>
        <w:ind w:left="1800"/>
        <w:jc w:val="left"/>
        <w:textAlignment w:val="baseline"/>
      </w:pPr>
      <w:r>
        <w:t>Create manage loans service</w:t>
      </w:r>
    </w:p>
    <w:p w14:paraId="53DBA09E" w14:textId="77777777" w:rsidR="00004285" w:rsidRDefault="00004285" w:rsidP="00004285">
      <w:pPr>
        <w:pStyle w:val="ListParagraph"/>
        <w:numPr>
          <w:ilvl w:val="2"/>
          <w:numId w:val="3"/>
        </w:numPr>
        <w:shd w:val="clear" w:color="auto" w:fill="FFFFFF"/>
        <w:spacing w:before="0" w:after="0" w:line="264" w:lineRule="atLeast"/>
        <w:ind w:left="1800"/>
        <w:jc w:val="left"/>
        <w:textAlignment w:val="baseline"/>
      </w:pPr>
      <w:r>
        <w:t xml:space="preserve">Create info </w:t>
      </w:r>
      <w:r>
        <w:rPr>
          <w:lang w:val="vi-VN"/>
        </w:rPr>
        <w:t>r</w:t>
      </w:r>
      <w:r w:rsidRPr="00251F97">
        <w:t xml:space="preserve">eal </w:t>
      </w:r>
      <w:r>
        <w:rPr>
          <w:lang w:val="vi-VN"/>
        </w:rPr>
        <w:t>e</w:t>
      </w:r>
      <w:r w:rsidRPr="00251F97">
        <w:t>state</w:t>
      </w:r>
      <w:r>
        <w:rPr>
          <w:lang w:val="vi-VN"/>
        </w:rPr>
        <w:t xml:space="preserve"> </w:t>
      </w:r>
      <w:r>
        <w:t xml:space="preserve">project </w:t>
      </w:r>
    </w:p>
    <w:p w14:paraId="2BADBA59" w14:textId="77777777" w:rsidR="00004285" w:rsidRPr="00251F97" w:rsidRDefault="00004285" w:rsidP="00004285">
      <w:pPr>
        <w:pStyle w:val="ListParagraph"/>
        <w:numPr>
          <w:ilvl w:val="2"/>
          <w:numId w:val="3"/>
        </w:numPr>
        <w:shd w:val="clear" w:color="auto" w:fill="FFFFFF"/>
        <w:spacing w:before="0" w:after="0" w:line="264" w:lineRule="atLeast"/>
        <w:ind w:left="1800"/>
        <w:jc w:val="left"/>
        <w:textAlignment w:val="baseline"/>
      </w:pPr>
      <w:r>
        <w:t>Create</w:t>
      </w:r>
      <w:r>
        <w:rPr>
          <w:lang w:val="vi-VN"/>
        </w:rPr>
        <w:t xml:space="preserve"> upload loan profile to bank</w:t>
      </w:r>
    </w:p>
    <w:p w14:paraId="42D29FDB" w14:textId="77777777" w:rsidR="00004285" w:rsidRPr="00251F97" w:rsidRDefault="00004285" w:rsidP="00004285">
      <w:pPr>
        <w:pStyle w:val="ListParagraph"/>
        <w:numPr>
          <w:ilvl w:val="2"/>
          <w:numId w:val="3"/>
        </w:numPr>
        <w:shd w:val="clear" w:color="auto" w:fill="FFFFFF"/>
        <w:spacing w:before="0" w:after="0" w:line="264" w:lineRule="atLeast"/>
        <w:ind w:left="1800"/>
        <w:jc w:val="left"/>
        <w:textAlignment w:val="baseline"/>
      </w:pPr>
      <w:r>
        <w:t>Create</w:t>
      </w:r>
      <w:r>
        <w:rPr>
          <w:lang w:val="vi-VN"/>
        </w:rPr>
        <w:t xml:space="preserve"> r</w:t>
      </w:r>
      <w:r w:rsidRPr="00251F97">
        <w:rPr>
          <w:lang w:val="vi-VN"/>
        </w:rPr>
        <w:t>eceive loan application from the bank</w:t>
      </w:r>
    </w:p>
    <w:p w14:paraId="254B5EE4" w14:textId="77777777" w:rsidR="00004285" w:rsidRDefault="00004285" w:rsidP="00004285">
      <w:pPr>
        <w:pStyle w:val="ListParagraph"/>
        <w:numPr>
          <w:ilvl w:val="2"/>
          <w:numId w:val="3"/>
        </w:numPr>
        <w:shd w:val="clear" w:color="auto" w:fill="FFFFFF"/>
        <w:spacing w:before="0" w:after="0" w:line="264" w:lineRule="atLeast"/>
        <w:ind w:left="1800"/>
        <w:jc w:val="left"/>
        <w:textAlignment w:val="baseline"/>
      </w:pPr>
      <w:r w:rsidRPr="00251F97">
        <w:t>Calculate the interest rate of the loan</w:t>
      </w:r>
    </w:p>
    <w:p w14:paraId="57840B7F" w14:textId="77777777" w:rsidR="00004285" w:rsidRDefault="00004285" w:rsidP="00004285">
      <w:pPr>
        <w:pStyle w:val="ListParagraph"/>
        <w:numPr>
          <w:ilvl w:val="2"/>
          <w:numId w:val="3"/>
        </w:numPr>
        <w:shd w:val="clear" w:color="auto" w:fill="FFFFFF"/>
        <w:spacing w:before="0" w:after="0" w:line="264" w:lineRule="atLeast"/>
        <w:ind w:left="1800"/>
        <w:jc w:val="left"/>
        <w:textAlignment w:val="baseline"/>
      </w:pPr>
      <w:r w:rsidRPr="0009749F">
        <w:t>Insurance package management</w:t>
      </w:r>
    </w:p>
    <w:p w14:paraId="7FB9E997" w14:textId="77777777" w:rsidR="00004285" w:rsidRDefault="00004285" w:rsidP="00004285">
      <w:pPr>
        <w:pStyle w:val="ListParagraph"/>
        <w:numPr>
          <w:ilvl w:val="2"/>
          <w:numId w:val="3"/>
        </w:numPr>
        <w:shd w:val="clear" w:color="auto" w:fill="FFFFFF"/>
        <w:spacing w:before="0" w:after="0" w:line="264" w:lineRule="atLeast"/>
        <w:ind w:left="1800"/>
        <w:jc w:val="left"/>
        <w:textAlignment w:val="baseline"/>
      </w:pPr>
      <w:r>
        <w:t>Register</w:t>
      </w:r>
      <w:r w:rsidRPr="0009749F">
        <w:t xml:space="preserve"> for insurance</w:t>
      </w:r>
    </w:p>
    <w:p w14:paraId="1A43399F" w14:textId="77777777" w:rsidR="00004285" w:rsidRDefault="00004285" w:rsidP="00004285">
      <w:pPr>
        <w:pStyle w:val="ListParagraph"/>
        <w:numPr>
          <w:ilvl w:val="2"/>
          <w:numId w:val="3"/>
        </w:numPr>
        <w:shd w:val="clear" w:color="auto" w:fill="FFFFFF"/>
        <w:spacing w:before="0" w:after="0" w:line="264" w:lineRule="atLeast"/>
        <w:ind w:left="1800"/>
        <w:jc w:val="left"/>
        <w:textAlignment w:val="baseline"/>
      </w:pPr>
      <w:r w:rsidRPr="0009749F">
        <w:t>Censorship insurance records</w:t>
      </w:r>
    </w:p>
    <w:p w14:paraId="200654AB" w14:textId="77777777" w:rsidR="00004285" w:rsidRDefault="00004285" w:rsidP="00004285">
      <w:pPr>
        <w:pStyle w:val="ListParagraph"/>
        <w:numPr>
          <w:ilvl w:val="0"/>
          <w:numId w:val="3"/>
        </w:numPr>
        <w:shd w:val="clear" w:color="auto" w:fill="FFFFFF"/>
        <w:spacing w:before="0" w:after="0" w:line="264" w:lineRule="atLeast"/>
        <w:ind w:left="360"/>
        <w:jc w:val="left"/>
        <w:textAlignment w:val="baseline"/>
      </w:pPr>
      <w:r>
        <w:t xml:space="preserve">Take part in infrastructure task </w:t>
      </w:r>
    </w:p>
    <w:p w14:paraId="2DEAD7AC" w14:textId="77777777" w:rsidR="00004285" w:rsidRPr="0009749F" w:rsidRDefault="00004285" w:rsidP="00004285">
      <w:pPr>
        <w:pStyle w:val="ListParagraph"/>
        <w:numPr>
          <w:ilvl w:val="1"/>
          <w:numId w:val="3"/>
        </w:numPr>
        <w:shd w:val="clear" w:color="auto" w:fill="FFFFFF"/>
        <w:spacing w:before="0" w:after="0" w:line="264" w:lineRule="atLeast"/>
        <w:ind w:left="1080"/>
        <w:jc w:val="left"/>
        <w:textAlignment w:val="baseline"/>
      </w:pPr>
      <w:r>
        <w:t>Setup</w:t>
      </w:r>
      <w:r>
        <w:rPr>
          <w:lang w:val="vi-VN"/>
        </w:rPr>
        <w:t xml:space="preserve"> minikube to </w:t>
      </w:r>
      <w:r w:rsidRPr="0009749F">
        <w:rPr>
          <w:lang w:val="vi-VN"/>
        </w:rPr>
        <w:t>delicate server</w:t>
      </w:r>
    </w:p>
    <w:p w14:paraId="2560BA20" w14:textId="77777777" w:rsidR="00004285" w:rsidRDefault="00004285" w:rsidP="00004285">
      <w:pPr>
        <w:pStyle w:val="ListParagraph"/>
        <w:numPr>
          <w:ilvl w:val="1"/>
          <w:numId w:val="3"/>
        </w:numPr>
        <w:shd w:val="clear" w:color="auto" w:fill="FFFFFF"/>
        <w:spacing w:before="0" w:after="0" w:line="264" w:lineRule="atLeast"/>
        <w:ind w:left="1080"/>
        <w:jc w:val="left"/>
        <w:textAlignment w:val="baseline"/>
      </w:pPr>
      <w:r w:rsidRPr="0009749F">
        <w:t>Setup docker registry ubuntu</w:t>
      </w:r>
    </w:p>
    <w:p w14:paraId="0AD132E6" w14:textId="77777777" w:rsidR="00004285" w:rsidRDefault="00004285" w:rsidP="00004285">
      <w:pPr>
        <w:pStyle w:val="ListParagraph"/>
        <w:numPr>
          <w:ilvl w:val="1"/>
          <w:numId w:val="3"/>
        </w:numPr>
        <w:shd w:val="clear" w:color="auto" w:fill="FFFFFF"/>
        <w:spacing w:before="0" w:after="0" w:line="264" w:lineRule="atLeast"/>
        <w:ind w:left="1080"/>
        <w:jc w:val="left"/>
        <w:textAlignment w:val="baseline"/>
      </w:pPr>
      <w:r>
        <w:t>Docker</w:t>
      </w:r>
      <w:r>
        <w:rPr>
          <w:lang w:val="vi-VN"/>
        </w:rPr>
        <w:t xml:space="preserve">: </w:t>
      </w:r>
    </w:p>
    <w:p w14:paraId="169A49CB" w14:textId="77777777" w:rsidR="00004285" w:rsidRDefault="00004285" w:rsidP="00004285">
      <w:pPr>
        <w:pStyle w:val="ListParagraph"/>
        <w:numPr>
          <w:ilvl w:val="2"/>
          <w:numId w:val="3"/>
        </w:numPr>
        <w:shd w:val="clear" w:color="auto" w:fill="FFFFFF"/>
        <w:spacing w:before="0" w:after="0" w:line="264" w:lineRule="atLeast"/>
        <w:ind w:left="1800"/>
        <w:jc w:val="left"/>
        <w:textAlignment w:val="baseline"/>
      </w:pPr>
      <w:r w:rsidRPr="0009749F">
        <w:t>Setup docker registry ubuntu</w:t>
      </w:r>
    </w:p>
    <w:p w14:paraId="380DB8FA" w14:textId="77777777" w:rsidR="00004285" w:rsidRDefault="00004285" w:rsidP="00004285">
      <w:pPr>
        <w:pStyle w:val="ListParagraph"/>
        <w:numPr>
          <w:ilvl w:val="2"/>
          <w:numId w:val="3"/>
        </w:numPr>
        <w:shd w:val="clear" w:color="auto" w:fill="FFFFFF"/>
        <w:spacing w:before="0" w:after="0" w:line="264" w:lineRule="atLeast"/>
        <w:ind w:left="1800"/>
        <w:jc w:val="left"/>
        <w:textAlignment w:val="baseline"/>
      </w:pPr>
      <w:r>
        <w:t>Use</w:t>
      </w:r>
      <w:r>
        <w:rPr>
          <w:lang w:val="vi-VN"/>
        </w:rPr>
        <w:t xml:space="preserve"> Docker build and docker push to push image to </w:t>
      </w:r>
      <w:r w:rsidRPr="0009749F">
        <w:t>docker registry</w:t>
      </w:r>
    </w:p>
    <w:p w14:paraId="017E2C8F" w14:textId="77777777" w:rsidR="00004285" w:rsidRDefault="00004285" w:rsidP="00004285">
      <w:pPr>
        <w:pStyle w:val="ListParagraph"/>
        <w:numPr>
          <w:ilvl w:val="1"/>
          <w:numId w:val="3"/>
        </w:numPr>
        <w:shd w:val="clear" w:color="auto" w:fill="FFFFFF"/>
        <w:spacing w:before="0" w:after="0" w:line="264" w:lineRule="atLeast"/>
        <w:ind w:left="1080"/>
        <w:jc w:val="left"/>
        <w:textAlignment w:val="baseline"/>
      </w:pPr>
      <w:r>
        <w:t>Use</w:t>
      </w:r>
      <w:r>
        <w:rPr>
          <w:lang w:val="vi-VN"/>
        </w:rPr>
        <w:t xml:space="preserve"> </w:t>
      </w:r>
      <w:r w:rsidRPr="0009749F">
        <w:rPr>
          <w:lang w:val="vi-VN"/>
        </w:rPr>
        <w:t>kubectl</w:t>
      </w:r>
      <w:r>
        <w:rPr>
          <w:lang w:val="vi-VN"/>
        </w:rPr>
        <w:t xml:space="preserve"> deploy image docker to </w:t>
      </w:r>
      <w:r w:rsidRPr="0009749F">
        <w:rPr>
          <w:lang w:val="vi-VN"/>
        </w:rPr>
        <w:t>cluster</w:t>
      </w:r>
      <w:r>
        <w:rPr>
          <w:lang w:val="vi-VN"/>
        </w:rPr>
        <w:t xml:space="preserve"> (is pod),</w:t>
      </w:r>
      <w:r w:rsidRPr="0024384A">
        <w:t xml:space="preserve"> </w:t>
      </w:r>
      <w:r w:rsidRPr="0024384A">
        <w:rPr>
          <w:lang w:val="vi-VN"/>
        </w:rPr>
        <w:t>expose pods</w:t>
      </w:r>
    </w:p>
    <w:p w14:paraId="382D4D7C" w14:textId="60802657" w:rsidR="00560954" w:rsidRPr="00E52AB2" w:rsidRDefault="00004285" w:rsidP="00004285">
      <w:pPr>
        <w:pStyle w:val="Heading2"/>
      </w:pPr>
      <w:r>
        <w:rPr>
          <w:lang w:val="vi-VN"/>
        </w:rPr>
        <w:t>I use manual deploy.</w:t>
      </w:r>
      <w:r w:rsidR="00560954">
        <w:t>.</w:t>
      </w:r>
    </w:p>
    <w:p w14:paraId="3D027081" w14:textId="77777777" w:rsidR="00560954" w:rsidRPr="00814727" w:rsidRDefault="00560954" w:rsidP="00814727">
      <w:pPr>
        <w:pStyle w:val="Heading4"/>
      </w:pPr>
      <w:r w:rsidRPr="00814727">
        <w:t xml:space="preserve">Technologies: </w:t>
      </w:r>
    </w:p>
    <w:p w14:paraId="2EF5D8D0" w14:textId="77777777" w:rsidR="00A726C5" w:rsidRPr="00A726C5" w:rsidRDefault="00A726C5" w:rsidP="00A726C5">
      <w:pPr>
        <w:numPr>
          <w:ilvl w:val="0"/>
          <w:numId w:val="3"/>
        </w:numPr>
        <w:spacing w:before="0" w:after="0"/>
        <w:ind w:left="360"/>
        <w:contextualSpacing/>
        <w:rPr>
          <w:rFonts w:eastAsia="MS Mincho" w:cs="Times New Roman"/>
          <w:color w:val="595959" w:themeColor="text1" w:themeTint="A6"/>
          <w:lang w:val="en-US" w:eastAsia="en-US"/>
        </w:rPr>
      </w:pPr>
      <w:r w:rsidRPr="00A726C5">
        <w:rPr>
          <w:rFonts w:eastAsia="MS Mincho" w:cs="Times New Roman"/>
          <w:color w:val="595959" w:themeColor="text1" w:themeTint="A6"/>
          <w:lang w:val="en-US" w:eastAsia="en-US"/>
        </w:rPr>
        <w:t>Kubernetes</w:t>
      </w:r>
    </w:p>
    <w:p w14:paraId="288B66C7" w14:textId="77777777" w:rsidR="00A726C5" w:rsidRPr="00A726C5" w:rsidRDefault="00A726C5" w:rsidP="00A726C5">
      <w:pPr>
        <w:numPr>
          <w:ilvl w:val="0"/>
          <w:numId w:val="3"/>
        </w:numPr>
        <w:spacing w:before="0" w:after="0"/>
        <w:ind w:left="360"/>
        <w:contextualSpacing/>
        <w:rPr>
          <w:rFonts w:eastAsia="MS Mincho" w:cs="Times New Roman"/>
          <w:color w:val="595959" w:themeColor="text1" w:themeTint="A6"/>
          <w:lang w:val="en-US" w:eastAsia="en-US"/>
        </w:rPr>
      </w:pPr>
      <w:r w:rsidRPr="00A726C5">
        <w:rPr>
          <w:rFonts w:eastAsia="MS Mincho" w:cs="Times New Roman"/>
          <w:color w:val="595959" w:themeColor="text1" w:themeTint="A6"/>
          <w:lang w:val="en-US" w:eastAsia="en-US"/>
        </w:rPr>
        <w:t>MySQL</w:t>
      </w:r>
    </w:p>
    <w:p w14:paraId="06F2A827" w14:textId="77777777" w:rsidR="00A726C5" w:rsidRPr="00A726C5" w:rsidRDefault="00A726C5" w:rsidP="00A726C5">
      <w:pPr>
        <w:numPr>
          <w:ilvl w:val="0"/>
          <w:numId w:val="3"/>
        </w:numPr>
        <w:spacing w:before="0" w:after="0"/>
        <w:ind w:left="360"/>
        <w:contextualSpacing/>
        <w:rPr>
          <w:rFonts w:eastAsia="MS Mincho" w:cs="Times New Roman"/>
          <w:color w:val="595959" w:themeColor="text1" w:themeTint="A6"/>
          <w:lang w:val="en-US" w:eastAsia="en-US"/>
        </w:rPr>
      </w:pPr>
      <w:r w:rsidRPr="00A726C5">
        <w:rPr>
          <w:rFonts w:eastAsia="MS Mincho" w:cs="Times New Roman"/>
          <w:color w:val="595959" w:themeColor="text1" w:themeTint="A6"/>
          <w:lang w:val="en-US" w:eastAsia="en-US"/>
        </w:rPr>
        <w:t>NodeJS (NestJs) &amp; MySQL</w:t>
      </w:r>
    </w:p>
    <w:p w14:paraId="45FB6CC0" w14:textId="77777777" w:rsidR="00A726C5" w:rsidRDefault="00A726C5" w:rsidP="00A726C5">
      <w:pPr>
        <w:numPr>
          <w:ilvl w:val="0"/>
          <w:numId w:val="3"/>
        </w:numPr>
        <w:spacing w:before="0" w:after="0"/>
        <w:ind w:left="360"/>
        <w:contextualSpacing/>
        <w:rPr>
          <w:rFonts w:eastAsia="MS Mincho" w:cs="Times New Roman"/>
          <w:b/>
          <w:i/>
          <w:color w:val="595959" w:themeColor="text1" w:themeTint="A6"/>
          <w:lang w:val="en-US" w:eastAsia="en-US"/>
        </w:rPr>
      </w:pPr>
      <w:r w:rsidRPr="00A726C5">
        <w:rPr>
          <w:rFonts w:eastAsia="MS Mincho" w:cs="Times New Roman"/>
          <w:color w:val="595959" w:themeColor="text1" w:themeTint="A6"/>
          <w:lang w:val="en-US" w:eastAsia="en-US"/>
        </w:rPr>
        <w:t>ReactJS</w:t>
      </w:r>
    </w:p>
    <w:p w14:paraId="7E694687" w14:textId="631F61E5" w:rsidR="00560954" w:rsidRPr="00A726C5" w:rsidRDefault="00A726C5" w:rsidP="00A726C5">
      <w:pPr>
        <w:numPr>
          <w:ilvl w:val="0"/>
          <w:numId w:val="3"/>
        </w:numPr>
        <w:spacing w:before="0" w:after="0"/>
        <w:ind w:left="360"/>
        <w:contextualSpacing/>
        <w:rPr>
          <w:rFonts w:eastAsia="MS Mincho" w:cs="Times New Roman"/>
          <w:b/>
          <w:i/>
          <w:color w:val="595959" w:themeColor="text1" w:themeTint="A6"/>
          <w:lang w:val="en-US" w:eastAsia="en-US"/>
        </w:rPr>
      </w:pPr>
      <w:r w:rsidRPr="00A726C5">
        <w:rPr>
          <w:rFonts w:eastAsia="MS Mincho" w:cs="Times New Roman"/>
          <w:color w:val="595959" w:themeColor="text1" w:themeTint="A6"/>
          <w:lang w:val="en-US" w:eastAsia="en-US"/>
        </w:rPr>
        <w:t>Ubuntu</w:t>
      </w:r>
    </w:p>
    <w:p w14:paraId="27C3A25B" w14:textId="168D27EA" w:rsidR="00560954" w:rsidRDefault="00A266F6" w:rsidP="00814727">
      <w:pPr>
        <w:pStyle w:val="Heading6"/>
      </w:pPr>
      <w:r w:rsidRPr="00A266F6">
        <w:t>WASHA</w:t>
      </w:r>
      <w:r w:rsidR="00560954" w:rsidRPr="006F65F2">
        <w:t>:</w:t>
      </w:r>
    </w:p>
    <w:p w14:paraId="621DC444" w14:textId="63831B16" w:rsidR="00560954" w:rsidRPr="00814727" w:rsidRDefault="00560954" w:rsidP="00814727">
      <w:pPr>
        <w:pStyle w:val="Heading4"/>
      </w:pPr>
      <w:r w:rsidRPr="00814727">
        <w:lastRenderedPageBreak/>
        <w:t>Position: Team lead</w:t>
      </w:r>
    </w:p>
    <w:p w14:paraId="2AFF5912" w14:textId="77777777" w:rsidR="00560954" w:rsidRPr="00814727" w:rsidRDefault="00560954" w:rsidP="00814727">
      <w:pPr>
        <w:pStyle w:val="Heading4"/>
      </w:pPr>
      <w:r w:rsidRPr="00814727">
        <w:t>Project description:</w:t>
      </w:r>
      <w:r w:rsidRPr="00814727">
        <w:rPr>
          <w:lang w:val="vi-VN"/>
        </w:rPr>
        <w:t xml:space="preserve"> </w:t>
      </w:r>
      <w:r w:rsidRPr="00814727">
        <w:t xml:space="preserve"> </w:t>
      </w:r>
    </w:p>
    <w:p w14:paraId="361DF418" w14:textId="0C40C88D" w:rsidR="00560954" w:rsidRDefault="0026476E" w:rsidP="00B96ACD">
      <w:pPr>
        <w:pStyle w:val="Heading2"/>
      </w:pPr>
      <w:r w:rsidRPr="00E70699">
        <w:t>ERP System - Energy manager at Africa</w:t>
      </w:r>
    </w:p>
    <w:p w14:paraId="362A1BCE" w14:textId="77777777" w:rsidR="00560954" w:rsidRPr="00814727" w:rsidRDefault="00560954" w:rsidP="00814727">
      <w:pPr>
        <w:pStyle w:val="Heading4"/>
      </w:pPr>
      <w:r w:rsidRPr="00814727">
        <w:t>Responsibilities:</w:t>
      </w:r>
    </w:p>
    <w:p w14:paraId="2146960F" w14:textId="77777777" w:rsidR="005100B3" w:rsidRDefault="005100B3" w:rsidP="005100B3">
      <w:pPr>
        <w:pStyle w:val="ListParagraph"/>
        <w:numPr>
          <w:ilvl w:val="0"/>
          <w:numId w:val="15"/>
        </w:numPr>
        <w:shd w:val="clear" w:color="auto" w:fill="FFFFFF"/>
        <w:spacing w:before="0" w:after="0" w:line="264" w:lineRule="atLeast"/>
        <w:jc w:val="left"/>
        <w:textAlignment w:val="baseline"/>
      </w:pPr>
      <w:r>
        <w:t>Create detailed design for modules, coding and UT</w:t>
      </w:r>
    </w:p>
    <w:p w14:paraId="2BF7823C" w14:textId="77777777" w:rsidR="005100B3" w:rsidRDefault="005100B3" w:rsidP="005100B3">
      <w:pPr>
        <w:pStyle w:val="ListParagraph"/>
        <w:numPr>
          <w:ilvl w:val="0"/>
          <w:numId w:val="15"/>
        </w:numPr>
        <w:shd w:val="clear" w:color="auto" w:fill="FFFFFF"/>
        <w:spacing w:before="0" w:after="0" w:line="264" w:lineRule="atLeast"/>
        <w:jc w:val="left"/>
        <w:textAlignment w:val="baseline"/>
      </w:pPr>
      <w:r>
        <w:t>Optimize code</w:t>
      </w:r>
    </w:p>
    <w:p w14:paraId="514C07E5" w14:textId="77777777" w:rsidR="005100B3" w:rsidRDefault="005100B3" w:rsidP="005100B3">
      <w:pPr>
        <w:pStyle w:val="ListParagraph"/>
        <w:numPr>
          <w:ilvl w:val="0"/>
          <w:numId w:val="15"/>
        </w:numPr>
        <w:shd w:val="clear" w:color="auto" w:fill="FFFFFF"/>
        <w:spacing w:before="0" w:after="0" w:line="264" w:lineRule="atLeast"/>
        <w:jc w:val="left"/>
        <w:textAlignment w:val="baseline"/>
      </w:pPr>
      <w:r>
        <w:t>Bug Fixing</w:t>
      </w:r>
    </w:p>
    <w:p w14:paraId="5B0C26EA" w14:textId="6CD7BCB2" w:rsidR="00560954" w:rsidRPr="00BE063C" w:rsidRDefault="005100B3" w:rsidP="005100B3">
      <w:pPr>
        <w:pStyle w:val="Heading4"/>
      </w:pPr>
      <w:r>
        <w:t>Deploy</w:t>
      </w:r>
      <w:r w:rsidR="00560954" w:rsidRPr="00BE063C">
        <w:t xml:space="preserve">Technologies: </w:t>
      </w:r>
    </w:p>
    <w:p w14:paraId="539CD267" w14:textId="77777777" w:rsidR="002531A3" w:rsidRPr="002531A3" w:rsidRDefault="002531A3" w:rsidP="002531A3">
      <w:pPr>
        <w:numPr>
          <w:ilvl w:val="0"/>
          <w:numId w:val="16"/>
        </w:numPr>
        <w:shd w:val="clear" w:color="auto" w:fill="FFFFFF"/>
        <w:spacing w:before="0" w:after="0" w:line="264" w:lineRule="atLeast"/>
        <w:contextualSpacing/>
        <w:textAlignment w:val="baseline"/>
        <w:rPr>
          <w:rFonts w:eastAsia="MS Mincho" w:cs="Times New Roman"/>
          <w:color w:val="595959" w:themeColor="text1" w:themeTint="A6"/>
          <w:lang w:val="en-US" w:eastAsia="en-US"/>
        </w:rPr>
      </w:pPr>
      <w:r w:rsidRPr="002531A3">
        <w:rPr>
          <w:rFonts w:eastAsia="MS Mincho" w:cs="Times New Roman"/>
          <w:color w:val="595959" w:themeColor="text1" w:themeTint="A6"/>
          <w:lang w:val="en-US" w:eastAsia="en-US"/>
        </w:rPr>
        <w:t>PHP Laravel &amp; MySQL</w:t>
      </w:r>
    </w:p>
    <w:p w14:paraId="4240938F" w14:textId="77777777" w:rsidR="002531A3" w:rsidRPr="002531A3" w:rsidRDefault="002531A3" w:rsidP="002531A3">
      <w:pPr>
        <w:numPr>
          <w:ilvl w:val="0"/>
          <w:numId w:val="16"/>
        </w:numPr>
        <w:shd w:val="clear" w:color="auto" w:fill="FFFFFF"/>
        <w:spacing w:before="0" w:after="0" w:line="264" w:lineRule="atLeast"/>
        <w:contextualSpacing/>
        <w:textAlignment w:val="baseline"/>
        <w:rPr>
          <w:rFonts w:eastAsia="MS Mincho" w:cs="Times New Roman"/>
          <w:color w:val="595959" w:themeColor="text1" w:themeTint="A6"/>
          <w:lang w:val="en-US" w:eastAsia="en-US"/>
        </w:rPr>
      </w:pPr>
      <w:r w:rsidRPr="002531A3">
        <w:rPr>
          <w:rFonts w:eastAsia="MS Mincho" w:cs="Times New Roman"/>
          <w:color w:val="595959" w:themeColor="text1" w:themeTint="A6"/>
          <w:lang w:val="en-US" w:eastAsia="en-US"/>
        </w:rPr>
        <w:t>React</w:t>
      </w:r>
    </w:p>
    <w:p w14:paraId="42699C22" w14:textId="77777777" w:rsidR="002531A3" w:rsidRPr="002531A3" w:rsidRDefault="002531A3" w:rsidP="002531A3">
      <w:pPr>
        <w:numPr>
          <w:ilvl w:val="0"/>
          <w:numId w:val="16"/>
        </w:numPr>
        <w:shd w:val="clear" w:color="auto" w:fill="FFFFFF"/>
        <w:spacing w:before="0" w:after="0" w:line="264" w:lineRule="atLeast"/>
        <w:contextualSpacing/>
        <w:textAlignment w:val="baseline"/>
        <w:rPr>
          <w:rFonts w:eastAsia="MS Mincho" w:cs="Times New Roman"/>
          <w:color w:val="595959" w:themeColor="text1" w:themeTint="A6"/>
          <w:lang w:val="en-US" w:eastAsia="en-US"/>
        </w:rPr>
      </w:pPr>
      <w:r w:rsidRPr="002531A3">
        <w:rPr>
          <w:rFonts w:eastAsia="MS Mincho" w:cs="Times New Roman"/>
          <w:color w:val="595959" w:themeColor="text1" w:themeTint="A6"/>
          <w:lang w:val="en-US" w:eastAsia="en-US"/>
        </w:rPr>
        <w:t>Redis</w:t>
      </w:r>
    </w:p>
    <w:p w14:paraId="68978D41" w14:textId="77777777" w:rsidR="002531A3" w:rsidRPr="002531A3" w:rsidRDefault="002531A3" w:rsidP="002531A3">
      <w:pPr>
        <w:numPr>
          <w:ilvl w:val="0"/>
          <w:numId w:val="16"/>
        </w:numPr>
        <w:shd w:val="clear" w:color="auto" w:fill="FFFFFF"/>
        <w:spacing w:before="0" w:after="0" w:line="264" w:lineRule="atLeast"/>
        <w:contextualSpacing/>
        <w:textAlignment w:val="baseline"/>
        <w:rPr>
          <w:rFonts w:eastAsia="MS Mincho" w:cs="Times New Roman"/>
          <w:color w:val="595959" w:themeColor="text1" w:themeTint="A6"/>
          <w:lang w:val="en-US" w:eastAsia="en-US"/>
        </w:rPr>
      </w:pPr>
      <w:r w:rsidRPr="002531A3">
        <w:rPr>
          <w:rFonts w:eastAsia="MS Mincho" w:cs="Times New Roman"/>
          <w:color w:val="595959" w:themeColor="text1" w:themeTint="A6"/>
          <w:lang w:val="en-US" w:eastAsia="en-US"/>
        </w:rPr>
        <w:t>AWS</w:t>
      </w:r>
    </w:p>
    <w:p w14:paraId="1912ECB4" w14:textId="77777777" w:rsidR="002531A3" w:rsidRPr="002531A3" w:rsidRDefault="002531A3" w:rsidP="002531A3">
      <w:pPr>
        <w:numPr>
          <w:ilvl w:val="0"/>
          <w:numId w:val="16"/>
        </w:numPr>
        <w:shd w:val="clear" w:color="auto" w:fill="FFFFFF"/>
        <w:spacing w:before="0" w:after="0" w:line="264" w:lineRule="atLeast"/>
        <w:contextualSpacing/>
        <w:textAlignment w:val="baseline"/>
        <w:rPr>
          <w:rFonts w:eastAsia="MS Mincho" w:cs="Times New Roman"/>
          <w:color w:val="595959" w:themeColor="text1" w:themeTint="A6"/>
          <w:lang w:val="en-US" w:eastAsia="en-US"/>
        </w:rPr>
      </w:pPr>
      <w:r w:rsidRPr="002531A3">
        <w:rPr>
          <w:rFonts w:eastAsia="MS Mincho" w:cs="Times New Roman"/>
          <w:color w:val="595959" w:themeColor="text1" w:themeTint="A6"/>
          <w:lang w:val="en-US" w:eastAsia="en-US"/>
        </w:rPr>
        <w:t>Docker</w:t>
      </w:r>
    </w:p>
    <w:p w14:paraId="56F5C27C" w14:textId="42B7D2BD" w:rsidR="00560954" w:rsidRDefault="00652C3B" w:rsidP="00814727">
      <w:pPr>
        <w:pStyle w:val="Heading6"/>
      </w:pPr>
      <w:r w:rsidRPr="00652C3B">
        <w:t>WETRADE</w:t>
      </w:r>
      <w:r w:rsidR="00560954" w:rsidRPr="006F65F2">
        <w:t>:</w:t>
      </w:r>
    </w:p>
    <w:p w14:paraId="13F22B97" w14:textId="42B69504" w:rsidR="00560954" w:rsidRPr="00814727" w:rsidRDefault="00560954" w:rsidP="00814727">
      <w:pPr>
        <w:pStyle w:val="Heading4"/>
      </w:pPr>
      <w:r w:rsidRPr="00814727">
        <w:t xml:space="preserve">Position: </w:t>
      </w:r>
      <w:r w:rsidR="008F59F1">
        <w:t>Developer</w:t>
      </w:r>
    </w:p>
    <w:p w14:paraId="4C7EF97A" w14:textId="77777777" w:rsidR="00560954" w:rsidRPr="00814727" w:rsidRDefault="00560954" w:rsidP="00814727">
      <w:pPr>
        <w:pStyle w:val="Heading4"/>
      </w:pPr>
      <w:r w:rsidRPr="00814727">
        <w:t>Project description:</w:t>
      </w:r>
      <w:r w:rsidRPr="00814727">
        <w:rPr>
          <w:lang w:val="vi-VN"/>
        </w:rPr>
        <w:t xml:space="preserve"> </w:t>
      </w:r>
      <w:r w:rsidRPr="00814727">
        <w:t xml:space="preserve"> </w:t>
      </w:r>
    </w:p>
    <w:p w14:paraId="272046A6" w14:textId="28D8BB7C" w:rsidR="00560954" w:rsidRDefault="00367C06" w:rsidP="00B96ACD">
      <w:pPr>
        <w:pStyle w:val="Heading2"/>
      </w:pPr>
      <w:r w:rsidRPr="00CE4543">
        <w:t>Exchange like remitano and binance</w:t>
      </w:r>
      <w:r w:rsidR="00560954" w:rsidRPr="00934827">
        <w:rPr>
          <w:rFonts w:hint="eastAsia"/>
        </w:rPr>
        <w:t xml:space="preserve"> </w:t>
      </w:r>
    </w:p>
    <w:p w14:paraId="1C4314E4" w14:textId="77777777" w:rsidR="00560954" w:rsidRPr="00814727" w:rsidRDefault="00560954" w:rsidP="00814727">
      <w:pPr>
        <w:pStyle w:val="Heading4"/>
      </w:pPr>
      <w:r w:rsidRPr="00814727">
        <w:t>Responsibilities:</w:t>
      </w:r>
    </w:p>
    <w:p w14:paraId="6DB1AF36" w14:textId="77777777" w:rsidR="00325F57" w:rsidRDefault="00325F57" w:rsidP="00325F57">
      <w:pPr>
        <w:pStyle w:val="ListParagraph"/>
        <w:numPr>
          <w:ilvl w:val="0"/>
          <w:numId w:val="3"/>
        </w:numPr>
        <w:spacing w:before="0" w:after="0" w:line="276" w:lineRule="auto"/>
        <w:ind w:left="360"/>
        <w:jc w:val="left"/>
      </w:pPr>
      <w:r>
        <w:t>Deploy to server</w:t>
      </w:r>
    </w:p>
    <w:p w14:paraId="549B9CBB" w14:textId="77777777" w:rsidR="00325F57" w:rsidRDefault="00325F57" w:rsidP="00325F57">
      <w:pPr>
        <w:pStyle w:val="ListParagraph"/>
        <w:numPr>
          <w:ilvl w:val="0"/>
          <w:numId w:val="3"/>
        </w:numPr>
        <w:spacing w:before="0" w:after="0"/>
        <w:ind w:left="360"/>
        <w:jc w:val="left"/>
      </w:pPr>
      <w:r>
        <w:t>Develop new feature, design code architecture construction of the project, workflow</w:t>
      </w:r>
    </w:p>
    <w:p w14:paraId="70D8A459" w14:textId="77777777" w:rsidR="00325F57" w:rsidRDefault="00325F57" w:rsidP="00325F57">
      <w:pPr>
        <w:pStyle w:val="ListParagraph"/>
        <w:numPr>
          <w:ilvl w:val="0"/>
          <w:numId w:val="3"/>
        </w:numPr>
        <w:spacing w:before="0" w:after="0"/>
        <w:ind w:left="360"/>
        <w:jc w:val="left"/>
      </w:pPr>
      <w:r>
        <w:t>Work as leader the team</w:t>
      </w:r>
    </w:p>
    <w:p w14:paraId="4225D22F" w14:textId="77777777" w:rsidR="00325F57" w:rsidRDefault="00325F57" w:rsidP="00325F57">
      <w:pPr>
        <w:pStyle w:val="ListParagraph"/>
        <w:numPr>
          <w:ilvl w:val="0"/>
          <w:numId w:val="3"/>
        </w:numPr>
        <w:shd w:val="clear" w:color="auto" w:fill="FFFFFF"/>
        <w:spacing w:before="0" w:after="0" w:line="264" w:lineRule="atLeast"/>
        <w:ind w:left="360"/>
        <w:jc w:val="left"/>
        <w:textAlignment w:val="baseline"/>
      </w:pPr>
      <w:r>
        <w:t>Involve in Development tasks:</w:t>
      </w:r>
    </w:p>
    <w:p w14:paraId="3FFD259F" w14:textId="77777777" w:rsidR="00325F57" w:rsidRDefault="00325F57" w:rsidP="00325F57">
      <w:pPr>
        <w:pStyle w:val="ListParagraph"/>
        <w:numPr>
          <w:ilvl w:val="1"/>
          <w:numId w:val="3"/>
        </w:numPr>
        <w:shd w:val="clear" w:color="auto" w:fill="FFFFFF"/>
        <w:spacing w:before="0" w:after="0" w:line="264" w:lineRule="atLeast"/>
        <w:ind w:left="1080"/>
        <w:jc w:val="left"/>
        <w:textAlignment w:val="baseline"/>
      </w:pPr>
      <w:r>
        <w:t>Create</w:t>
      </w:r>
      <w:r>
        <w:rPr>
          <w:lang w:val="vi-VN"/>
        </w:rPr>
        <w:t xml:space="preserve"> </w:t>
      </w:r>
      <w:r>
        <w:t>code base</w:t>
      </w:r>
    </w:p>
    <w:p w14:paraId="6D9928B7" w14:textId="77777777" w:rsidR="00325F57" w:rsidRDefault="00325F57" w:rsidP="00325F57">
      <w:pPr>
        <w:pStyle w:val="ListParagraph"/>
        <w:numPr>
          <w:ilvl w:val="1"/>
          <w:numId w:val="3"/>
        </w:numPr>
        <w:shd w:val="clear" w:color="auto" w:fill="FFFFFF"/>
        <w:spacing w:before="0" w:after="0" w:line="264" w:lineRule="atLeast"/>
        <w:ind w:left="1080"/>
        <w:jc w:val="left"/>
        <w:textAlignment w:val="baseline"/>
      </w:pPr>
      <w:r>
        <w:t>Create table schema</w:t>
      </w:r>
    </w:p>
    <w:p w14:paraId="27BBDA29" w14:textId="77777777" w:rsidR="00325F57" w:rsidRDefault="00325F57" w:rsidP="00325F57">
      <w:pPr>
        <w:pStyle w:val="ListParagraph"/>
        <w:numPr>
          <w:ilvl w:val="1"/>
          <w:numId w:val="3"/>
        </w:numPr>
        <w:shd w:val="clear" w:color="auto" w:fill="FFFFFF"/>
        <w:spacing w:before="0" w:after="0" w:line="264" w:lineRule="atLeast"/>
        <w:ind w:left="1080"/>
        <w:jc w:val="left"/>
        <w:textAlignment w:val="baseline"/>
      </w:pPr>
      <w:r>
        <w:t>Review code</w:t>
      </w:r>
    </w:p>
    <w:p w14:paraId="6CAD1D1A" w14:textId="77777777" w:rsidR="00325F57" w:rsidRDefault="00325F57" w:rsidP="00325F57">
      <w:pPr>
        <w:pStyle w:val="ListParagraph"/>
        <w:numPr>
          <w:ilvl w:val="1"/>
          <w:numId w:val="3"/>
        </w:numPr>
        <w:shd w:val="clear" w:color="auto" w:fill="FFFFFF"/>
        <w:spacing w:before="0" w:after="0" w:line="264" w:lineRule="atLeast"/>
        <w:ind w:left="1080"/>
        <w:jc w:val="left"/>
        <w:textAlignment w:val="baseline"/>
      </w:pPr>
      <w:r>
        <w:t>Develop services</w:t>
      </w:r>
      <w:r>
        <w:rPr>
          <w:lang w:val="vi-VN"/>
        </w:rPr>
        <w:t>:</w:t>
      </w:r>
    </w:p>
    <w:p w14:paraId="48424FDA" w14:textId="77777777" w:rsidR="00325F57" w:rsidRPr="00EC0536" w:rsidRDefault="00325F57" w:rsidP="00325F57">
      <w:pPr>
        <w:pStyle w:val="ListParagraph"/>
        <w:numPr>
          <w:ilvl w:val="2"/>
          <w:numId w:val="3"/>
        </w:numPr>
        <w:shd w:val="clear" w:color="auto" w:fill="FFFFFF"/>
        <w:spacing w:before="0" w:after="0" w:line="264" w:lineRule="atLeast"/>
        <w:ind w:left="1800"/>
        <w:jc w:val="left"/>
        <w:textAlignment w:val="baseline"/>
        <w:rPr>
          <w:lang w:val="vi-VN"/>
        </w:rPr>
      </w:pPr>
      <w:r>
        <w:t>Register, Login, confirm user, Forgot password</w:t>
      </w:r>
    </w:p>
    <w:p w14:paraId="32FE3D21" w14:textId="77777777" w:rsidR="00325F57" w:rsidRPr="00EC0536" w:rsidRDefault="00325F57" w:rsidP="00325F57">
      <w:pPr>
        <w:pStyle w:val="ListParagraph"/>
        <w:numPr>
          <w:ilvl w:val="2"/>
          <w:numId w:val="3"/>
        </w:numPr>
        <w:shd w:val="clear" w:color="auto" w:fill="FFFFFF"/>
        <w:spacing w:before="0" w:after="0" w:line="264" w:lineRule="atLeast"/>
        <w:ind w:left="1800"/>
        <w:jc w:val="left"/>
        <w:textAlignment w:val="baseline"/>
        <w:rPr>
          <w:lang w:val="vi-VN"/>
        </w:rPr>
      </w:pPr>
      <w:r>
        <w:t>Create market like remitano in version 1</w:t>
      </w:r>
    </w:p>
    <w:p w14:paraId="5E7BFA25" w14:textId="77777777" w:rsidR="00325F57" w:rsidRPr="00EC0536" w:rsidRDefault="00325F57" w:rsidP="00325F57">
      <w:pPr>
        <w:pStyle w:val="ListParagraph"/>
        <w:numPr>
          <w:ilvl w:val="2"/>
          <w:numId w:val="3"/>
        </w:numPr>
        <w:shd w:val="clear" w:color="auto" w:fill="FFFFFF"/>
        <w:spacing w:before="0" w:after="0" w:line="264" w:lineRule="atLeast"/>
        <w:ind w:left="1800"/>
        <w:jc w:val="left"/>
        <w:textAlignment w:val="baseline"/>
        <w:rPr>
          <w:lang w:val="vi-VN"/>
        </w:rPr>
      </w:pPr>
      <w:r>
        <w:t>Create market like binance in version 2</w:t>
      </w:r>
    </w:p>
    <w:p w14:paraId="55385181" w14:textId="77777777" w:rsidR="00325F57" w:rsidRPr="00925BA0" w:rsidRDefault="00325F57" w:rsidP="00325F57">
      <w:pPr>
        <w:pStyle w:val="ListParagraph"/>
        <w:numPr>
          <w:ilvl w:val="2"/>
          <w:numId w:val="3"/>
        </w:numPr>
        <w:shd w:val="clear" w:color="auto" w:fill="FFFFFF"/>
        <w:spacing w:before="0" w:after="0" w:line="264" w:lineRule="atLeast"/>
        <w:ind w:left="1800"/>
        <w:jc w:val="left"/>
        <w:textAlignment w:val="baseline"/>
        <w:rPr>
          <w:lang w:val="vi-VN"/>
        </w:rPr>
      </w:pPr>
      <w:r>
        <w:t>Create shared wallet in version 2</w:t>
      </w:r>
    </w:p>
    <w:p w14:paraId="6C9BA990" w14:textId="77777777" w:rsidR="00325F57" w:rsidRPr="00B73D4D" w:rsidRDefault="00325F57" w:rsidP="00325F57">
      <w:pPr>
        <w:pStyle w:val="ListParagraph"/>
        <w:numPr>
          <w:ilvl w:val="2"/>
          <w:numId w:val="3"/>
        </w:numPr>
        <w:shd w:val="clear" w:color="auto" w:fill="FFFFFF"/>
        <w:spacing w:before="0" w:after="0" w:line="264" w:lineRule="atLeast"/>
        <w:ind w:left="1800"/>
        <w:jc w:val="left"/>
        <w:textAlignment w:val="baseline"/>
        <w:rPr>
          <w:lang w:val="vi-VN"/>
        </w:rPr>
      </w:pPr>
      <w:r>
        <w:t>Create token WET by Solidity in version 2</w:t>
      </w:r>
    </w:p>
    <w:p w14:paraId="2AC4E224" w14:textId="77777777" w:rsidR="00325F57" w:rsidRPr="0062659F" w:rsidRDefault="00325F57" w:rsidP="00325F57">
      <w:pPr>
        <w:pStyle w:val="ListParagraph"/>
        <w:numPr>
          <w:ilvl w:val="2"/>
          <w:numId w:val="3"/>
        </w:numPr>
        <w:shd w:val="clear" w:color="auto" w:fill="FFFFFF"/>
        <w:spacing w:before="0" w:after="0" w:line="264" w:lineRule="atLeast"/>
        <w:ind w:left="1800"/>
        <w:jc w:val="left"/>
        <w:textAlignment w:val="baseline"/>
        <w:rPr>
          <w:lang w:val="vi-VN"/>
        </w:rPr>
      </w:pPr>
      <w:r>
        <w:t>And more</w:t>
      </w:r>
    </w:p>
    <w:p w14:paraId="5E24370C" w14:textId="77777777" w:rsidR="00325F57" w:rsidRPr="0062659F" w:rsidRDefault="00325F57" w:rsidP="00325F57">
      <w:pPr>
        <w:shd w:val="clear" w:color="auto" w:fill="FFFFFF"/>
        <w:spacing w:line="264" w:lineRule="atLeast"/>
        <w:textAlignment w:val="baseline"/>
        <w:rPr>
          <w:lang w:val="vi-VN"/>
        </w:rPr>
      </w:pPr>
    </w:p>
    <w:p w14:paraId="2E60BB80" w14:textId="77777777" w:rsidR="00325F57" w:rsidRDefault="00325F57" w:rsidP="00325F57">
      <w:pPr>
        <w:pStyle w:val="ListParagraph"/>
        <w:numPr>
          <w:ilvl w:val="0"/>
          <w:numId w:val="3"/>
        </w:numPr>
        <w:shd w:val="clear" w:color="auto" w:fill="FFFFFF"/>
        <w:spacing w:before="0" w:after="0" w:line="264" w:lineRule="atLeast"/>
        <w:ind w:left="360"/>
        <w:jc w:val="left"/>
        <w:textAlignment w:val="baseline"/>
      </w:pPr>
      <w:r>
        <w:t xml:space="preserve">Take part in infrastructure task </w:t>
      </w:r>
    </w:p>
    <w:p w14:paraId="5005E5CE" w14:textId="77777777" w:rsidR="00325F57" w:rsidRDefault="00325F57" w:rsidP="00325F57">
      <w:pPr>
        <w:pStyle w:val="ListParagraph"/>
        <w:numPr>
          <w:ilvl w:val="1"/>
          <w:numId w:val="3"/>
        </w:numPr>
        <w:shd w:val="clear" w:color="auto" w:fill="FFFFFF"/>
        <w:spacing w:before="0" w:after="0" w:line="264" w:lineRule="atLeast"/>
        <w:ind w:left="1080"/>
        <w:jc w:val="left"/>
        <w:textAlignment w:val="baseline"/>
      </w:pPr>
      <w:r>
        <w:t>Setup server php, nginx, MySQL</w:t>
      </w:r>
    </w:p>
    <w:p w14:paraId="0D4DF48B" w14:textId="77777777" w:rsidR="00325F57" w:rsidRDefault="00325F57" w:rsidP="00325F57">
      <w:pPr>
        <w:pStyle w:val="ListParagraph"/>
        <w:numPr>
          <w:ilvl w:val="1"/>
          <w:numId w:val="3"/>
        </w:numPr>
        <w:shd w:val="clear" w:color="auto" w:fill="FFFFFF"/>
        <w:spacing w:before="0" w:after="0" w:line="264" w:lineRule="atLeast"/>
        <w:ind w:left="1080"/>
        <w:jc w:val="left"/>
        <w:textAlignment w:val="baseline"/>
      </w:pPr>
      <w:r>
        <w:t>Deploy code to server</w:t>
      </w:r>
    </w:p>
    <w:p w14:paraId="02AB30C5" w14:textId="77777777" w:rsidR="00325F57" w:rsidRPr="00EC0536" w:rsidRDefault="00325F57" w:rsidP="00325F57">
      <w:pPr>
        <w:pStyle w:val="ListParagraph"/>
        <w:numPr>
          <w:ilvl w:val="1"/>
          <w:numId w:val="3"/>
        </w:numPr>
        <w:shd w:val="clear" w:color="auto" w:fill="FFFFFF"/>
        <w:spacing w:before="0" w:after="0" w:line="264" w:lineRule="atLeast"/>
        <w:ind w:left="1080"/>
        <w:jc w:val="left"/>
        <w:textAlignment w:val="baseline"/>
      </w:pPr>
      <w:r>
        <w:t>Setup CI/CI from github action run check unit test and deploy to develop, staging, production</w:t>
      </w:r>
    </w:p>
    <w:p w14:paraId="7C7AB8D9" w14:textId="77777777" w:rsidR="00325F57" w:rsidRDefault="00325F57" w:rsidP="00325F57">
      <w:pPr>
        <w:pStyle w:val="ListParagraph"/>
        <w:numPr>
          <w:ilvl w:val="0"/>
          <w:numId w:val="15"/>
        </w:numPr>
        <w:shd w:val="clear" w:color="auto" w:fill="FFFFFF"/>
        <w:spacing w:before="0" w:after="0" w:line="264" w:lineRule="atLeast"/>
        <w:jc w:val="left"/>
        <w:textAlignment w:val="baseline"/>
      </w:pPr>
      <w:r>
        <w:t>Create detailed design for modules, coding and UT</w:t>
      </w:r>
    </w:p>
    <w:p w14:paraId="0B126163" w14:textId="77777777" w:rsidR="00325F57" w:rsidRDefault="00325F57" w:rsidP="00325F57">
      <w:pPr>
        <w:pStyle w:val="ListParagraph"/>
        <w:numPr>
          <w:ilvl w:val="0"/>
          <w:numId w:val="15"/>
        </w:numPr>
        <w:shd w:val="clear" w:color="auto" w:fill="FFFFFF"/>
        <w:spacing w:before="0" w:after="0" w:line="264" w:lineRule="atLeast"/>
        <w:jc w:val="left"/>
        <w:textAlignment w:val="baseline"/>
      </w:pPr>
      <w:r>
        <w:t>Optimize code</w:t>
      </w:r>
    </w:p>
    <w:p w14:paraId="5B2EC371" w14:textId="77777777" w:rsidR="00325F57" w:rsidRDefault="00325F57" w:rsidP="00325F57">
      <w:pPr>
        <w:pStyle w:val="ListParagraph"/>
        <w:numPr>
          <w:ilvl w:val="0"/>
          <w:numId w:val="15"/>
        </w:numPr>
        <w:shd w:val="clear" w:color="auto" w:fill="FFFFFF"/>
        <w:spacing w:before="0" w:after="0" w:line="264" w:lineRule="atLeast"/>
        <w:jc w:val="left"/>
        <w:textAlignment w:val="baseline"/>
      </w:pPr>
      <w:r>
        <w:t>Bug Fixing</w:t>
      </w:r>
    </w:p>
    <w:p w14:paraId="2C0CB3E6" w14:textId="77777777" w:rsidR="00325F57" w:rsidRPr="000A63FC" w:rsidRDefault="00325F57" w:rsidP="00325F57">
      <w:pPr>
        <w:pStyle w:val="ListParagraph"/>
        <w:numPr>
          <w:ilvl w:val="0"/>
          <w:numId w:val="15"/>
        </w:numPr>
        <w:shd w:val="clear" w:color="auto" w:fill="FFFFFF"/>
        <w:spacing w:before="0" w:after="0" w:line="264" w:lineRule="atLeast"/>
        <w:jc w:val="left"/>
        <w:textAlignment w:val="baseline"/>
        <w:rPr>
          <w:b/>
          <w:i/>
        </w:rPr>
      </w:pPr>
      <w:r>
        <w:t>Deploy</w:t>
      </w:r>
    </w:p>
    <w:p w14:paraId="7E5E3CF7" w14:textId="77777777" w:rsidR="00325F57" w:rsidRPr="000E5885" w:rsidRDefault="00325F57" w:rsidP="00325F57">
      <w:pPr>
        <w:pStyle w:val="ListParagraph"/>
        <w:numPr>
          <w:ilvl w:val="0"/>
          <w:numId w:val="15"/>
        </w:numPr>
        <w:shd w:val="clear" w:color="auto" w:fill="FFFFFF"/>
        <w:spacing w:before="0" w:after="0" w:line="264" w:lineRule="atLeast"/>
        <w:jc w:val="left"/>
        <w:textAlignment w:val="baseline"/>
        <w:rPr>
          <w:b/>
          <w:i/>
        </w:rPr>
      </w:pPr>
      <w:r>
        <w:lastRenderedPageBreak/>
        <w:t>Maintain</w:t>
      </w:r>
    </w:p>
    <w:p w14:paraId="5DBC6836" w14:textId="0055DBB3" w:rsidR="00560954" w:rsidRPr="00E52AB2" w:rsidRDefault="00325F57" w:rsidP="00325F57">
      <w:pPr>
        <w:pStyle w:val="Heading2"/>
      </w:pPr>
      <w:r>
        <w:t>Design database, design code architecture construction of the project, workflow</w:t>
      </w:r>
    </w:p>
    <w:p w14:paraId="1FF6C213" w14:textId="77777777" w:rsidR="00560954" w:rsidRPr="00814727" w:rsidRDefault="00560954" w:rsidP="00814727">
      <w:pPr>
        <w:pStyle w:val="Heading4"/>
      </w:pPr>
      <w:r w:rsidRPr="00814727">
        <w:t xml:space="preserve">Technologies: </w:t>
      </w:r>
    </w:p>
    <w:p w14:paraId="6BB706FA" w14:textId="77777777" w:rsidR="003723CA" w:rsidRDefault="003723CA" w:rsidP="003723CA">
      <w:pPr>
        <w:pStyle w:val="ListParagraph"/>
        <w:numPr>
          <w:ilvl w:val="0"/>
          <w:numId w:val="16"/>
        </w:numPr>
        <w:shd w:val="clear" w:color="auto" w:fill="FFFFFF"/>
        <w:spacing w:before="0" w:after="0" w:line="264" w:lineRule="atLeast"/>
        <w:textAlignment w:val="baseline"/>
      </w:pPr>
      <w:r>
        <w:t>PHP Laravel &amp; MySQL</w:t>
      </w:r>
    </w:p>
    <w:p w14:paraId="679383FA" w14:textId="77777777" w:rsidR="003723CA" w:rsidRDefault="003723CA" w:rsidP="003723CA">
      <w:pPr>
        <w:pStyle w:val="ListParagraph"/>
        <w:numPr>
          <w:ilvl w:val="0"/>
          <w:numId w:val="16"/>
        </w:numPr>
        <w:shd w:val="clear" w:color="auto" w:fill="FFFFFF"/>
        <w:spacing w:before="0" w:after="0" w:line="264" w:lineRule="atLeast"/>
        <w:textAlignment w:val="baseline"/>
      </w:pPr>
      <w:r>
        <w:t>Nodejs</w:t>
      </w:r>
    </w:p>
    <w:p w14:paraId="213B0209" w14:textId="77777777" w:rsidR="003723CA" w:rsidRDefault="003723CA" w:rsidP="003723CA">
      <w:pPr>
        <w:pStyle w:val="ListParagraph"/>
        <w:numPr>
          <w:ilvl w:val="0"/>
          <w:numId w:val="16"/>
        </w:numPr>
        <w:shd w:val="clear" w:color="auto" w:fill="FFFFFF"/>
        <w:spacing w:before="0" w:after="0" w:line="264" w:lineRule="atLeast"/>
        <w:textAlignment w:val="baseline"/>
      </w:pPr>
      <w:r>
        <w:t>Socket.IO</w:t>
      </w:r>
    </w:p>
    <w:p w14:paraId="6FC9E28B" w14:textId="77777777" w:rsidR="003723CA" w:rsidRDefault="003723CA" w:rsidP="003723CA">
      <w:pPr>
        <w:pStyle w:val="ListParagraph"/>
        <w:numPr>
          <w:ilvl w:val="0"/>
          <w:numId w:val="16"/>
        </w:numPr>
        <w:shd w:val="clear" w:color="auto" w:fill="FFFFFF"/>
        <w:spacing w:before="0" w:after="0" w:line="264" w:lineRule="atLeast"/>
        <w:textAlignment w:val="baseline"/>
      </w:pPr>
      <w:r>
        <w:t>MongoDB</w:t>
      </w:r>
    </w:p>
    <w:p w14:paraId="2F04CF14" w14:textId="77777777" w:rsidR="003723CA" w:rsidRDefault="003723CA" w:rsidP="003723CA">
      <w:pPr>
        <w:pStyle w:val="ListParagraph"/>
        <w:numPr>
          <w:ilvl w:val="0"/>
          <w:numId w:val="16"/>
        </w:numPr>
        <w:shd w:val="clear" w:color="auto" w:fill="FFFFFF"/>
        <w:spacing w:before="0" w:after="0" w:line="264" w:lineRule="atLeast"/>
        <w:textAlignment w:val="baseline"/>
      </w:pPr>
      <w:r>
        <w:t>Vuejs</w:t>
      </w:r>
    </w:p>
    <w:p w14:paraId="66891159" w14:textId="77777777" w:rsidR="003723CA" w:rsidRDefault="003723CA" w:rsidP="003723CA">
      <w:pPr>
        <w:pStyle w:val="ListParagraph"/>
        <w:numPr>
          <w:ilvl w:val="0"/>
          <w:numId w:val="16"/>
        </w:numPr>
        <w:shd w:val="clear" w:color="auto" w:fill="FFFFFF"/>
        <w:spacing w:before="0" w:after="0" w:line="264" w:lineRule="atLeast"/>
        <w:textAlignment w:val="baseline"/>
      </w:pPr>
      <w:r>
        <w:t>Unbutu</w:t>
      </w:r>
    </w:p>
    <w:p w14:paraId="336B706E" w14:textId="77777777" w:rsidR="003723CA" w:rsidRDefault="003723CA" w:rsidP="003723CA">
      <w:pPr>
        <w:pStyle w:val="ListParagraph"/>
        <w:numPr>
          <w:ilvl w:val="0"/>
          <w:numId w:val="16"/>
        </w:numPr>
        <w:shd w:val="clear" w:color="auto" w:fill="FFFFFF"/>
        <w:spacing w:before="0" w:after="0" w:line="264" w:lineRule="atLeast"/>
        <w:textAlignment w:val="baseline"/>
      </w:pPr>
      <w:r>
        <w:t>Docker</w:t>
      </w:r>
    </w:p>
    <w:p w14:paraId="09994A35" w14:textId="3BC4F16C" w:rsidR="00560954" w:rsidRDefault="003723CA" w:rsidP="003723CA">
      <w:pPr>
        <w:pStyle w:val="Heading1"/>
      </w:pPr>
      <w:r>
        <w:t>S</w:t>
      </w:r>
      <w:r w:rsidRPr="00F90840">
        <w:t>olidity</w:t>
      </w:r>
      <w:r w:rsidR="00560954">
        <w:t>ACTIVITIES</w:t>
      </w:r>
    </w:p>
    <w:p w14:paraId="37AF5FBA" w14:textId="19D02544" w:rsidR="00DC69C8" w:rsidRPr="00DC69C8" w:rsidRDefault="00560954" w:rsidP="00DC69C8">
      <w:pPr>
        <w:ind w:firstLine="142"/>
      </w:pPr>
      <w:r>
        <w:t>Technology</w:t>
      </w:r>
      <w:r>
        <w:rPr>
          <w:lang w:val="vi-VN"/>
        </w:rPr>
        <w:t xml:space="preserve">, </w:t>
      </w:r>
      <w:r>
        <w:t>Sports, Travelling</w:t>
      </w:r>
      <w:r>
        <w:rPr>
          <w:lang w:val="vi-VN"/>
        </w:rPr>
        <w:t xml:space="preserve">, </w:t>
      </w:r>
      <w:r>
        <w:t>Sing</w:t>
      </w:r>
      <w:r w:rsidR="00153A9B">
        <w:t>in</w:t>
      </w:r>
      <w:r w:rsidR="00431D38">
        <w:t>g</w:t>
      </w:r>
      <w:r w:rsidR="005F1038">
        <w:t xml:space="preserve"> </w:t>
      </w:r>
    </w:p>
    <w:sectPr w:rsidR="00DC69C8" w:rsidRPr="00DC69C8" w:rsidSect="00FF2AA9">
      <w:headerReference w:type="default" r:id="rId10"/>
      <w:footerReference w:type="default" r:id="rId11"/>
      <w:headerReference w:type="first" r:id="rId12"/>
      <w:footerReference w:type="first" r:id="rId13"/>
      <w:pgSz w:w="11906" w:h="16838" w:code="9"/>
      <w:pgMar w:top="-1418" w:right="1134" w:bottom="1134" w:left="1418" w:header="142"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E732A" w14:textId="77777777" w:rsidR="00867601" w:rsidRDefault="00867601" w:rsidP="00EE7D63">
      <w:r>
        <w:separator/>
      </w:r>
    </w:p>
  </w:endnote>
  <w:endnote w:type="continuationSeparator" w:id="0">
    <w:p w14:paraId="0B48EA4D" w14:textId="77777777" w:rsidR="00867601" w:rsidRDefault="00867601" w:rsidP="00EE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l‚r –¾’©"/>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DE15" w14:textId="2AC3E762" w:rsidR="00ED320B" w:rsidRPr="00557877" w:rsidRDefault="00ED320B" w:rsidP="00EE7D63">
    <w:pPr>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gridCol w:w="2401"/>
    </w:tblGrid>
    <w:tr w:rsidR="00ED320B" w:rsidRPr="00557877" w14:paraId="6B03595D" w14:textId="77777777" w:rsidTr="00612B06">
      <w:trPr>
        <w:trHeight w:val="133"/>
      </w:trPr>
      <w:tc>
        <w:tcPr>
          <w:tcW w:w="6660" w:type="dxa"/>
        </w:tcPr>
        <w:p w14:paraId="31B6B0EF" w14:textId="15B0C8AE" w:rsidR="00ED320B" w:rsidRPr="00612B06" w:rsidRDefault="00ED320B" w:rsidP="00EE7D63"/>
      </w:tc>
      <w:tc>
        <w:tcPr>
          <w:tcW w:w="2401" w:type="dxa"/>
        </w:tcPr>
        <w:p w14:paraId="48AE8A7B" w14:textId="38905F9C" w:rsidR="00ED320B" w:rsidRPr="00557877" w:rsidRDefault="00ED320B" w:rsidP="00EE7D63"/>
      </w:tc>
    </w:tr>
  </w:tbl>
  <w:p w14:paraId="7A8825F7" w14:textId="77777777" w:rsidR="00ED320B" w:rsidRDefault="00ED320B" w:rsidP="00431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73"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2833"/>
    </w:tblGrid>
    <w:tr w:rsidR="00CD63F4" w:rsidRPr="00557877" w14:paraId="47D4AD07" w14:textId="77777777" w:rsidTr="009B20C2">
      <w:trPr>
        <w:trHeight w:val="133"/>
      </w:trPr>
      <w:tc>
        <w:tcPr>
          <w:tcW w:w="6840" w:type="dxa"/>
        </w:tcPr>
        <w:p w14:paraId="277E474E" w14:textId="77777777" w:rsidR="00CD63F4" w:rsidRPr="00612B06" w:rsidRDefault="00A6183F" w:rsidP="00EE7D63">
          <w:r>
            <w:t>Document Name</w:t>
          </w:r>
        </w:p>
      </w:tc>
      <w:tc>
        <w:tcPr>
          <w:tcW w:w="2833" w:type="dxa"/>
        </w:tcPr>
        <w:p w14:paraId="32823269" w14:textId="77777777" w:rsidR="00CD63F4" w:rsidRPr="00557877" w:rsidRDefault="00CD63F4" w:rsidP="00EE7D63">
          <w:r w:rsidRPr="00557877">
            <w:t xml:space="preserve">Page </w:t>
          </w:r>
          <w:r w:rsidRPr="00557877">
            <w:fldChar w:fldCharType="begin"/>
          </w:r>
          <w:r w:rsidRPr="00557877">
            <w:instrText xml:space="preserve"> PAGE  \* Arabic  \* MERGEFORMAT </w:instrText>
          </w:r>
          <w:r w:rsidRPr="00557877">
            <w:fldChar w:fldCharType="separate"/>
          </w:r>
          <w:r w:rsidR="00D47861">
            <w:rPr>
              <w:noProof/>
            </w:rPr>
            <w:t>1</w:t>
          </w:r>
          <w:r w:rsidRPr="00557877">
            <w:fldChar w:fldCharType="end"/>
          </w:r>
          <w:r w:rsidRPr="00557877">
            <w:t xml:space="preserve"> </w:t>
          </w:r>
        </w:p>
      </w:tc>
    </w:tr>
  </w:tbl>
  <w:p w14:paraId="44FEB8F0" w14:textId="77777777" w:rsidR="00CD63F4" w:rsidRDefault="00A6183F" w:rsidP="00EE7D63">
    <w:pPr>
      <w:pStyle w:val="Footer"/>
    </w:pPr>
    <w:r w:rsidRPr="00930232">
      <w:rPr>
        <w:noProof/>
        <w:lang w:val="en-US" w:eastAsia="en-US"/>
      </w:rPr>
      <mc:AlternateContent>
        <mc:Choice Requires="wps">
          <w:drawing>
            <wp:anchor distT="0" distB="0" distL="114300" distR="114300" simplePos="0" relativeHeight="251678720" behindDoc="0" locked="0" layoutInCell="1" allowOverlap="1" wp14:anchorId="56B2F670" wp14:editId="2AA5034D">
              <wp:simplePos x="0" y="0"/>
              <wp:positionH relativeFrom="margin">
                <wp:posOffset>46355</wp:posOffset>
              </wp:positionH>
              <wp:positionV relativeFrom="paragraph">
                <wp:posOffset>-366395</wp:posOffset>
              </wp:positionV>
              <wp:extent cx="6019800" cy="0"/>
              <wp:effectExtent l="38100" t="38100" r="57150" b="95250"/>
              <wp:wrapNone/>
              <wp:docPr id="7" name="Straight Connector 7"/>
              <wp:cNvGraphicFramePr/>
              <a:graphic xmlns:a="http://schemas.openxmlformats.org/drawingml/2006/main">
                <a:graphicData uri="http://schemas.microsoft.com/office/word/2010/wordprocessingShape">
                  <wps:wsp>
                    <wps:cNvCnPr/>
                    <wps:spPr>
                      <a:xfrm>
                        <a:off x="0" y="0"/>
                        <a:ext cx="60198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7"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f81bd" strokeweight="2pt" from="3.65pt,-28.85pt" to="477.65pt,-28.85pt" w14:anchorId="595FE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">
              <v:shadow on="t" color="black" opacity="24903f" offset="0,.55556mm" origin=",.5"/>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B76F1" w14:textId="77777777" w:rsidR="00867601" w:rsidRDefault="00867601" w:rsidP="00EE7D63">
      <w:r>
        <w:separator/>
      </w:r>
    </w:p>
  </w:footnote>
  <w:footnote w:type="continuationSeparator" w:id="0">
    <w:p w14:paraId="01C5928D" w14:textId="77777777" w:rsidR="00867601" w:rsidRDefault="00867601" w:rsidP="00EE7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15E9F" w14:textId="77777777" w:rsidR="00745826" w:rsidRDefault="00745826" w:rsidP="00745826">
    <w:pPr>
      <w:pStyle w:val="Header"/>
      <w:jc w:val="right"/>
      <w:rPr>
        <w:b/>
        <w:color w:val="0070C0"/>
      </w:rPr>
    </w:pPr>
    <w:r>
      <w:rPr>
        <w:b/>
        <w:noProof/>
        <w:color w:val="002060"/>
      </w:rPr>
      <w:drawing>
        <wp:anchor distT="0" distB="0" distL="114300" distR="114300" simplePos="0" relativeHeight="251681792" behindDoc="0" locked="0" layoutInCell="1" allowOverlap="1" wp14:anchorId="46686448" wp14:editId="0DADAFC5">
          <wp:simplePos x="0" y="0"/>
          <wp:positionH relativeFrom="margin">
            <wp:posOffset>0</wp:posOffset>
          </wp:positionH>
          <wp:positionV relativeFrom="paragraph">
            <wp:posOffset>147320</wp:posOffset>
          </wp:positionV>
          <wp:extent cx="1122947" cy="533400"/>
          <wp:effectExtent l="0" t="0" r="0" b="0"/>
          <wp:wrapThrough wrapText="bothSides">
            <wp:wrapPolygon edited="0">
              <wp:start x="2566" y="1543"/>
              <wp:lineTo x="1100" y="9257"/>
              <wp:lineTo x="1466" y="15429"/>
              <wp:lineTo x="2932" y="20829"/>
              <wp:lineTo x="9163" y="20829"/>
              <wp:lineTo x="10629" y="19286"/>
              <wp:lineTo x="19425" y="16200"/>
              <wp:lineTo x="20525" y="9257"/>
              <wp:lineTo x="19059" y="7714"/>
              <wp:lineTo x="9163" y="1543"/>
              <wp:lineTo x="2566" y="1543"/>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TS ngang-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2947" cy="533400"/>
                  </a:xfrm>
                  <a:prstGeom prst="rect">
                    <a:avLst/>
                  </a:prstGeom>
                </pic:spPr>
              </pic:pic>
            </a:graphicData>
          </a:graphic>
        </wp:anchor>
      </w:drawing>
    </w:r>
  </w:p>
  <w:p w14:paraId="6EF7F996" w14:textId="77777777" w:rsidR="00745826" w:rsidRPr="005E40C1" w:rsidRDefault="00745826" w:rsidP="00745826">
    <w:pPr>
      <w:pStyle w:val="Header"/>
      <w:jc w:val="right"/>
      <w:rPr>
        <w:b/>
        <w:color w:val="002060"/>
      </w:rPr>
    </w:pPr>
    <w:r w:rsidRPr="005E40C1">
      <w:rPr>
        <w:b/>
        <w:color w:val="002060"/>
      </w:rPr>
      <w:t>Lotus Technology Services JSC</w:t>
    </w:r>
  </w:p>
  <w:p w14:paraId="3A2EEB0D" w14:textId="77777777" w:rsidR="00745826" w:rsidRPr="00A57D1D" w:rsidRDefault="00745826" w:rsidP="00745826">
    <w:pPr>
      <w:tabs>
        <w:tab w:val="right" w:pos="9354"/>
      </w:tabs>
      <w:jc w:val="right"/>
      <w:rPr>
        <w:color w:val="002060"/>
      </w:rPr>
    </w:pPr>
    <w:r w:rsidRPr="00A57D1D">
      <w:rPr>
        <w:noProof/>
        <w:color w:val="002060"/>
      </w:rPr>
      <mc:AlternateContent>
        <mc:Choice Requires="wps">
          <w:drawing>
            <wp:anchor distT="0" distB="0" distL="114300" distR="114300" simplePos="0" relativeHeight="251680768" behindDoc="0" locked="0" layoutInCell="1" allowOverlap="1" wp14:anchorId="6AAEC457" wp14:editId="4DAF37F6">
              <wp:simplePos x="0" y="0"/>
              <wp:positionH relativeFrom="margin">
                <wp:posOffset>-13335</wp:posOffset>
              </wp:positionH>
              <wp:positionV relativeFrom="paragraph">
                <wp:posOffset>296875</wp:posOffset>
              </wp:positionV>
              <wp:extent cx="5982310" cy="0"/>
              <wp:effectExtent l="38100" t="38100" r="76200" b="85725"/>
              <wp:wrapNone/>
              <wp:docPr id="74" name="Straight Connector 74"/>
              <wp:cNvGraphicFramePr/>
              <a:graphic xmlns:a="http://schemas.openxmlformats.org/drawingml/2006/main">
                <a:graphicData uri="http://schemas.microsoft.com/office/word/2010/wordprocessingShape">
                  <wps:wsp>
                    <wps:cNvCnPr/>
                    <wps:spPr>
                      <a:xfrm>
                        <a:off x="0" y="0"/>
                        <a:ext cx="598231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345A1055" id="Straight Connector 74"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23.4pt" to="47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" strokecolor="#4f81bd" strokeweight="2pt">
              <v:shadow on="t" color="black" opacity="24903f" origin=",.5" offset="0,.55556mm"/>
              <w10:wrap anchorx="margin"/>
            </v:line>
          </w:pict>
        </mc:Fallback>
      </mc:AlternateContent>
    </w:r>
    <w:r w:rsidRPr="00A57D1D">
      <w:rPr>
        <w:color w:val="002060"/>
      </w:rPr>
      <w:t>https://</w:t>
    </w:r>
    <w:r>
      <w:rPr>
        <w:color w:val="002060"/>
      </w:rPr>
      <w:t>ltsgroup.tech</w:t>
    </w:r>
    <w:r w:rsidRPr="00A57D1D">
      <w:rPr>
        <w:color w:val="002060"/>
      </w:rPr>
      <w:t>/</w:t>
    </w:r>
  </w:p>
  <w:p w14:paraId="78477F5E" w14:textId="5602C9F5" w:rsidR="00ED320B" w:rsidRPr="00745826" w:rsidRDefault="00ED320B" w:rsidP="007458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19"/>
      <w:gridCol w:w="6521"/>
    </w:tblGrid>
    <w:tr w:rsidR="00CD63F4" w:rsidRPr="00D8439C" w14:paraId="75B09388" w14:textId="77777777" w:rsidTr="009B20C2">
      <w:trPr>
        <w:trHeight w:hRule="exact" w:val="907"/>
      </w:trPr>
      <w:tc>
        <w:tcPr>
          <w:tcW w:w="3119" w:type="dxa"/>
          <w:vAlign w:val="center"/>
        </w:tcPr>
        <w:p w14:paraId="39A821BB" w14:textId="77777777" w:rsidR="00CD63F4" w:rsidRPr="00930232" w:rsidRDefault="00CD63F4" w:rsidP="00EE7D63">
          <w:r w:rsidRPr="00930232">
            <w:rPr>
              <w:noProof/>
              <w:lang w:val="en-US" w:eastAsia="en-US"/>
            </w:rPr>
            <w:drawing>
              <wp:anchor distT="0" distB="0" distL="114300" distR="114300" simplePos="0" relativeHeight="251675648" behindDoc="0" locked="0" layoutInCell="1" allowOverlap="1" wp14:anchorId="26D85862" wp14:editId="54C35C5A">
                <wp:simplePos x="0" y="0"/>
                <wp:positionH relativeFrom="column">
                  <wp:posOffset>115570</wp:posOffset>
                </wp:positionH>
                <wp:positionV relativeFrom="paragraph">
                  <wp:posOffset>4445</wp:posOffset>
                </wp:positionV>
                <wp:extent cx="735965" cy="518795"/>
                <wp:effectExtent l="0" t="0" r="6985" b="0"/>
                <wp:wrapNone/>
                <wp:docPr id="150" name="Picture 15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rotWithShape="1">
                        <a:blip r:embed="rId1" cstate="print">
                          <a:extLst>
                            <a:ext uri="{28A0092B-C50C-407E-A947-70E740481C1C}">
                              <a14:useLocalDpi xmlns:a14="http://schemas.microsoft.com/office/drawing/2010/main" val="0"/>
                            </a:ext>
                          </a:extLst>
                        </a:blip>
                        <a:srcRect t="11866"/>
                        <a:stretch/>
                      </pic:blipFill>
                      <pic:spPr bwMode="auto">
                        <a:xfrm>
                          <a:off x="0" y="0"/>
                          <a:ext cx="735965" cy="518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521" w:type="dxa"/>
          <w:vAlign w:val="center"/>
        </w:tcPr>
        <w:p w14:paraId="0222D25D" w14:textId="77777777" w:rsidR="00CD63F4" w:rsidRPr="00D8439C" w:rsidRDefault="00CD63F4" w:rsidP="00EE7D63">
          <w:r w:rsidRPr="00D8439C">
            <w:t>Lotus Technology Services JSC.</w:t>
          </w:r>
        </w:p>
        <w:p w14:paraId="0CECDB95" w14:textId="77777777" w:rsidR="00CD63F4" w:rsidRPr="00D8439C" w:rsidRDefault="00CD63F4" w:rsidP="00EE7D63">
          <w:pPr>
            <w:rPr>
              <w:sz w:val="28"/>
              <w:szCs w:val="28"/>
            </w:rPr>
          </w:pPr>
          <w:r w:rsidRPr="00D8439C">
            <w:t>https://lotus-ts.com/</w:t>
          </w:r>
        </w:p>
      </w:tc>
    </w:tr>
  </w:tbl>
  <w:p w14:paraId="1218C648" w14:textId="77777777" w:rsidR="00CD63F4" w:rsidRDefault="00CD63F4" w:rsidP="00EE7D63">
    <w:pPr>
      <w:pStyle w:val="Header"/>
    </w:pPr>
    <w:r w:rsidRPr="00930232">
      <w:rPr>
        <w:noProof/>
        <w:lang w:val="en-US" w:eastAsia="en-US"/>
      </w:rPr>
      <mc:AlternateContent>
        <mc:Choice Requires="wps">
          <w:drawing>
            <wp:anchor distT="0" distB="0" distL="114300" distR="114300" simplePos="0" relativeHeight="251676672" behindDoc="0" locked="0" layoutInCell="1" allowOverlap="1" wp14:anchorId="65BABDBD" wp14:editId="480DDBB8">
              <wp:simplePos x="0" y="0"/>
              <wp:positionH relativeFrom="margin">
                <wp:posOffset>46355</wp:posOffset>
              </wp:positionH>
              <wp:positionV relativeFrom="paragraph">
                <wp:posOffset>86995</wp:posOffset>
              </wp:positionV>
              <wp:extent cx="6019800" cy="0"/>
              <wp:effectExtent l="38100" t="38100" r="57150" b="95250"/>
              <wp:wrapNone/>
              <wp:docPr id="11" name="Straight Connector 11"/>
              <wp:cNvGraphicFramePr/>
              <a:graphic xmlns:a="http://schemas.openxmlformats.org/drawingml/2006/main">
                <a:graphicData uri="http://schemas.microsoft.com/office/word/2010/wordprocessingShape">
                  <wps:wsp>
                    <wps:cNvCnPr/>
                    <wps:spPr>
                      <a:xfrm>
                        <a:off x="0" y="0"/>
                        <a:ext cx="60198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11"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f81bd" strokeweight="2pt" from="3.65pt,6.85pt" to="477.65pt,6.85pt" w14:anchorId="75C98A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">
              <v:shadow on="t" color="black" opacity="24903f" offset="0,.55556mm" origin=",.5"/>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574" style="width:7.5pt;height:7.5pt" coordsize="" o:spt="100" o:bullet="t" adj="0,,0" path="" stroked="f">
        <v:stroke joinstyle="miter"/>
        <v:imagedata r:id="rId1" o:title=""/>
        <v:formulas/>
        <v:path o:connecttype="segments"/>
      </v:shape>
    </w:pict>
  </w:numPicBullet>
  <w:abstractNum w:abstractNumId="0" w15:restartNumberingAfterBreak="0">
    <w:nsid w:val="FFFFFF7C"/>
    <w:multiLevelType w:val="singleLevel"/>
    <w:tmpl w:val="9D6007B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2B464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009C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1E5B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E3E6E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0E38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5C91B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A79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72108E"/>
    <w:lvl w:ilvl="0">
      <w:start w:val="1"/>
      <w:numFmt w:val="decimal"/>
      <w:lvlText w:val="%1."/>
      <w:lvlJc w:val="left"/>
      <w:pPr>
        <w:tabs>
          <w:tab w:val="num" w:pos="360"/>
        </w:tabs>
        <w:ind w:left="360" w:hanging="360"/>
      </w:pPr>
    </w:lvl>
  </w:abstractNum>
  <w:abstractNum w:abstractNumId="9" w15:restartNumberingAfterBreak="0">
    <w:nsid w:val="181B7DFB"/>
    <w:multiLevelType w:val="multilevel"/>
    <w:tmpl w:val="A54E54D8"/>
    <w:lvl w:ilvl="0">
      <w:start w:val="1"/>
      <w:numFmt w:val="bullet"/>
      <w:lvlText w:val="•"/>
      <w:lvlPicBulletId w:val="0"/>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227B0588"/>
    <w:multiLevelType w:val="hybridMultilevel"/>
    <w:tmpl w:val="AC3AD52E"/>
    <w:lvl w:ilvl="0" w:tplc="FD7C3084">
      <w:start w:val="2"/>
      <w:numFmt w:val="bullet"/>
      <w:pStyle w:val="Heading2"/>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561D37"/>
    <w:multiLevelType w:val="hybridMultilevel"/>
    <w:tmpl w:val="F19445BA"/>
    <w:lvl w:ilvl="0" w:tplc="D05E5ED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B171FB"/>
    <w:multiLevelType w:val="multilevel"/>
    <w:tmpl w:val="2E6689CE"/>
    <w:lvl w:ilvl="0">
      <w:start w:val="1"/>
      <w:numFmt w:val="bullet"/>
      <w:lvlText w:val=""/>
      <w:lvlJc w:val="left"/>
      <w:pPr>
        <w:ind w:left="360" w:hanging="360"/>
      </w:pPr>
      <w:rPr>
        <w:rFonts w:ascii="Symbol" w:hAnsi="Symbol" w:cs="Symbol" w:hint="default"/>
        <w:color w:val="0070C0"/>
        <w:sz w:val="24"/>
      </w:rPr>
    </w:lvl>
    <w:lvl w:ilvl="1">
      <w:start w:val="1"/>
      <w:numFmt w:val="bullet"/>
      <w:lvlText w:val="o"/>
      <w:lvlJc w:val="left"/>
      <w:pPr>
        <w:ind w:left="720" w:hanging="360"/>
      </w:pPr>
      <w:rPr>
        <w:rFonts w:ascii="Courier New" w:hAnsi="Courier New" w:cs="Courier New" w:hint="default"/>
        <w:color w:val="0070C0"/>
        <w:sz w:val="24"/>
      </w:rPr>
    </w:lvl>
    <w:lvl w:ilvl="2">
      <w:start w:val="1"/>
      <w:numFmt w:val="bullet"/>
      <w:pStyle w:val="Heading3"/>
      <w:lvlText w:val=""/>
      <w:lvlJc w:val="left"/>
      <w:pPr>
        <w:ind w:left="1080" w:hanging="360"/>
      </w:pPr>
      <w:rPr>
        <w:rFonts w:ascii="Wingdings" w:hAnsi="Wingdings" w:cs="Wingdings" w:hint="default"/>
        <w:color w:val="1D824C"/>
        <w:sz w:val="24"/>
      </w:rPr>
    </w:lvl>
    <w:lvl w:ilvl="3">
      <w:start w:val="1"/>
      <w:numFmt w:val="bullet"/>
      <w:lvlText w:val=""/>
      <w:lvlJc w:val="left"/>
      <w:pPr>
        <w:ind w:left="1440" w:hanging="360"/>
      </w:pPr>
      <w:rPr>
        <w:rFonts w:ascii="Symbol" w:hAnsi="Symbol" w:cs="Symbol" w:hint="default"/>
      </w:rPr>
    </w:lvl>
    <w:lvl w:ilvl="4">
      <w:start w:val="1"/>
      <w:numFmt w:val="bullet"/>
      <w:pStyle w:val="Heading5"/>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cs="Wingdings" w:hint="default"/>
      </w:rPr>
    </w:lvl>
    <w:lvl w:ilvl="6">
      <w:start w:val="1"/>
      <w:numFmt w:val="bullet"/>
      <w:pStyle w:val="Heading7"/>
      <w:lvlText w:val=""/>
      <w:lvlJc w:val="left"/>
      <w:pPr>
        <w:ind w:left="2520" w:hanging="360"/>
      </w:pPr>
      <w:rPr>
        <w:rFonts w:ascii="Symbol" w:hAnsi="Symbol" w:cs="Symbol" w:hint="default"/>
      </w:rPr>
    </w:lvl>
    <w:lvl w:ilvl="7">
      <w:start w:val="1"/>
      <w:numFmt w:val="bullet"/>
      <w:pStyle w:val="Heading8"/>
      <w:lvlText w:val="o"/>
      <w:lvlJc w:val="left"/>
      <w:pPr>
        <w:ind w:left="2880" w:hanging="360"/>
      </w:pPr>
      <w:rPr>
        <w:rFonts w:ascii="Courier New" w:hAnsi="Courier New" w:cs="Courier New" w:hint="default"/>
      </w:rPr>
    </w:lvl>
    <w:lvl w:ilvl="8">
      <w:start w:val="1"/>
      <w:numFmt w:val="bullet"/>
      <w:pStyle w:val="Heading9"/>
      <w:lvlText w:val=""/>
      <w:lvlJc w:val="left"/>
      <w:pPr>
        <w:ind w:left="3240" w:hanging="360"/>
      </w:pPr>
      <w:rPr>
        <w:rFonts w:ascii="Wingdings" w:hAnsi="Wingdings" w:cs="Wingdings" w:hint="default"/>
      </w:rPr>
    </w:lvl>
  </w:abstractNum>
  <w:abstractNum w:abstractNumId="13" w15:restartNumberingAfterBreak="0">
    <w:nsid w:val="71AC11C5"/>
    <w:multiLevelType w:val="hybridMultilevel"/>
    <w:tmpl w:val="E5D26BF4"/>
    <w:lvl w:ilvl="0" w:tplc="D6041732">
      <w:start w:val="1"/>
      <w:numFmt w:val="decimal"/>
      <w:pStyle w:val="Heading6"/>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FB0871"/>
    <w:multiLevelType w:val="hybridMultilevel"/>
    <w:tmpl w:val="FFFFFFFF"/>
    <w:lvl w:ilvl="0" w:tplc="27787DC0">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A0216B"/>
    <w:multiLevelType w:val="hybridMultilevel"/>
    <w:tmpl w:val="FFFFFFFF"/>
    <w:lvl w:ilvl="0" w:tplc="530ED068">
      <w:numFmt w:val="bullet"/>
      <w:lvlText w:val="-"/>
      <w:lvlJc w:val="left"/>
      <w:pPr>
        <w:ind w:left="720" w:hanging="360"/>
      </w:pPr>
      <w:rPr>
        <w:rFonts w:ascii="Tahoma" w:eastAsia="MS Mincho" w:hAnsi="Tahoma"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934815">
    <w:abstractNumId w:val="12"/>
  </w:num>
  <w:num w:numId="2" w16cid:durableId="194462917">
    <w:abstractNumId w:val="9"/>
  </w:num>
  <w:num w:numId="3" w16cid:durableId="2047099348">
    <w:abstractNumId w:val="10"/>
  </w:num>
  <w:num w:numId="4" w16cid:durableId="572358111">
    <w:abstractNumId w:val="11"/>
  </w:num>
  <w:num w:numId="5" w16cid:durableId="1300182246">
    <w:abstractNumId w:val="13"/>
  </w:num>
  <w:num w:numId="6" w16cid:durableId="1951889433">
    <w:abstractNumId w:val="8"/>
  </w:num>
  <w:num w:numId="7" w16cid:durableId="766845908">
    <w:abstractNumId w:val="7"/>
  </w:num>
  <w:num w:numId="8" w16cid:durableId="1442064668">
    <w:abstractNumId w:val="6"/>
  </w:num>
  <w:num w:numId="9" w16cid:durableId="1546675693">
    <w:abstractNumId w:val="5"/>
  </w:num>
  <w:num w:numId="10" w16cid:durableId="73747753">
    <w:abstractNumId w:val="4"/>
  </w:num>
  <w:num w:numId="11" w16cid:durableId="1086880342">
    <w:abstractNumId w:val="3"/>
  </w:num>
  <w:num w:numId="12" w16cid:durableId="1333754491">
    <w:abstractNumId w:val="2"/>
  </w:num>
  <w:num w:numId="13" w16cid:durableId="1274096212">
    <w:abstractNumId w:val="1"/>
  </w:num>
  <w:num w:numId="14" w16cid:durableId="1429109778">
    <w:abstractNumId w:val="0"/>
  </w:num>
  <w:num w:numId="15" w16cid:durableId="958147518">
    <w:abstractNumId w:val="15"/>
  </w:num>
  <w:num w:numId="16" w16cid:durableId="400449537">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SortMethod w:val="0002"/>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BB"/>
    <w:rsid w:val="00004285"/>
    <w:rsid w:val="00010B24"/>
    <w:rsid w:val="0001208D"/>
    <w:rsid w:val="00015121"/>
    <w:rsid w:val="0001660E"/>
    <w:rsid w:val="000210CF"/>
    <w:rsid w:val="00022065"/>
    <w:rsid w:val="00025433"/>
    <w:rsid w:val="0003321B"/>
    <w:rsid w:val="00051385"/>
    <w:rsid w:val="0005478C"/>
    <w:rsid w:val="0009406F"/>
    <w:rsid w:val="000B6B05"/>
    <w:rsid w:val="000C1465"/>
    <w:rsid w:val="000C25CE"/>
    <w:rsid w:val="001033A8"/>
    <w:rsid w:val="00106FE9"/>
    <w:rsid w:val="001138EB"/>
    <w:rsid w:val="001310DC"/>
    <w:rsid w:val="00134BA6"/>
    <w:rsid w:val="001372B4"/>
    <w:rsid w:val="00137E8B"/>
    <w:rsid w:val="0014099B"/>
    <w:rsid w:val="00152096"/>
    <w:rsid w:val="00153A9B"/>
    <w:rsid w:val="0017596D"/>
    <w:rsid w:val="001770E5"/>
    <w:rsid w:val="001A692D"/>
    <w:rsid w:val="001B0A07"/>
    <w:rsid w:val="001B1DE4"/>
    <w:rsid w:val="001B5CD9"/>
    <w:rsid w:val="001B5F9C"/>
    <w:rsid w:val="001C0407"/>
    <w:rsid w:val="001D2D45"/>
    <w:rsid w:val="001D5151"/>
    <w:rsid w:val="001D7124"/>
    <w:rsid w:val="00202D9F"/>
    <w:rsid w:val="00202EAF"/>
    <w:rsid w:val="00221CB5"/>
    <w:rsid w:val="00224D4D"/>
    <w:rsid w:val="00227DB9"/>
    <w:rsid w:val="00231864"/>
    <w:rsid w:val="002418BA"/>
    <w:rsid w:val="00250554"/>
    <w:rsid w:val="002531A3"/>
    <w:rsid w:val="00254B0E"/>
    <w:rsid w:val="00257504"/>
    <w:rsid w:val="0026438E"/>
    <w:rsid w:val="0026476E"/>
    <w:rsid w:val="002937FD"/>
    <w:rsid w:val="00295D2D"/>
    <w:rsid w:val="00297B62"/>
    <w:rsid w:val="002A0E81"/>
    <w:rsid w:val="002B6EE5"/>
    <w:rsid w:val="002C78C7"/>
    <w:rsid w:val="002F07A0"/>
    <w:rsid w:val="00304EF4"/>
    <w:rsid w:val="00324503"/>
    <w:rsid w:val="00324F8F"/>
    <w:rsid w:val="00325F57"/>
    <w:rsid w:val="00327787"/>
    <w:rsid w:val="00331BB1"/>
    <w:rsid w:val="00340CBB"/>
    <w:rsid w:val="00367C06"/>
    <w:rsid w:val="003712CF"/>
    <w:rsid w:val="003723CA"/>
    <w:rsid w:val="0039214E"/>
    <w:rsid w:val="00392558"/>
    <w:rsid w:val="003B1648"/>
    <w:rsid w:val="003D46BE"/>
    <w:rsid w:val="003D6CFF"/>
    <w:rsid w:val="003E2574"/>
    <w:rsid w:val="003E52B7"/>
    <w:rsid w:val="003F637D"/>
    <w:rsid w:val="0040097C"/>
    <w:rsid w:val="00401C83"/>
    <w:rsid w:val="004167AA"/>
    <w:rsid w:val="004177D7"/>
    <w:rsid w:val="004245D9"/>
    <w:rsid w:val="00425BEA"/>
    <w:rsid w:val="00431D38"/>
    <w:rsid w:val="0043440B"/>
    <w:rsid w:val="00436129"/>
    <w:rsid w:val="00447153"/>
    <w:rsid w:val="00452F71"/>
    <w:rsid w:val="00464296"/>
    <w:rsid w:val="0049682C"/>
    <w:rsid w:val="0049783E"/>
    <w:rsid w:val="004A70E6"/>
    <w:rsid w:val="004B2F10"/>
    <w:rsid w:val="004C3943"/>
    <w:rsid w:val="004D2670"/>
    <w:rsid w:val="004D6C9A"/>
    <w:rsid w:val="004D79B4"/>
    <w:rsid w:val="00504D88"/>
    <w:rsid w:val="005100B3"/>
    <w:rsid w:val="00526CC1"/>
    <w:rsid w:val="00537F1E"/>
    <w:rsid w:val="00541B88"/>
    <w:rsid w:val="0055085C"/>
    <w:rsid w:val="00553F59"/>
    <w:rsid w:val="00557877"/>
    <w:rsid w:val="00560954"/>
    <w:rsid w:val="0056634F"/>
    <w:rsid w:val="005754D9"/>
    <w:rsid w:val="0057572B"/>
    <w:rsid w:val="005775EC"/>
    <w:rsid w:val="005820EE"/>
    <w:rsid w:val="00583B5F"/>
    <w:rsid w:val="005A7A75"/>
    <w:rsid w:val="005B341A"/>
    <w:rsid w:val="005C25C2"/>
    <w:rsid w:val="005C3498"/>
    <w:rsid w:val="005C48C6"/>
    <w:rsid w:val="005D0656"/>
    <w:rsid w:val="005D2900"/>
    <w:rsid w:val="005D48DB"/>
    <w:rsid w:val="005D4C0F"/>
    <w:rsid w:val="005E0920"/>
    <w:rsid w:val="005F1038"/>
    <w:rsid w:val="005F329C"/>
    <w:rsid w:val="0061138E"/>
    <w:rsid w:val="00612B06"/>
    <w:rsid w:val="0062737B"/>
    <w:rsid w:val="006436FA"/>
    <w:rsid w:val="00652C3B"/>
    <w:rsid w:val="0066103A"/>
    <w:rsid w:val="00661DEF"/>
    <w:rsid w:val="00661E10"/>
    <w:rsid w:val="006654F6"/>
    <w:rsid w:val="006831C8"/>
    <w:rsid w:val="0069193E"/>
    <w:rsid w:val="006A6D49"/>
    <w:rsid w:val="006B21B1"/>
    <w:rsid w:val="006C2390"/>
    <w:rsid w:val="006E5702"/>
    <w:rsid w:val="006F573F"/>
    <w:rsid w:val="006F7D27"/>
    <w:rsid w:val="00702DA6"/>
    <w:rsid w:val="00706462"/>
    <w:rsid w:val="0072517B"/>
    <w:rsid w:val="00727C47"/>
    <w:rsid w:val="00730A19"/>
    <w:rsid w:val="00737BEF"/>
    <w:rsid w:val="00741881"/>
    <w:rsid w:val="007419BB"/>
    <w:rsid w:val="00745826"/>
    <w:rsid w:val="0076185E"/>
    <w:rsid w:val="0077730A"/>
    <w:rsid w:val="00780D62"/>
    <w:rsid w:val="0078126A"/>
    <w:rsid w:val="0078459B"/>
    <w:rsid w:val="007938FA"/>
    <w:rsid w:val="007A1D52"/>
    <w:rsid w:val="007B1FFD"/>
    <w:rsid w:val="007C6B63"/>
    <w:rsid w:val="007D7C66"/>
    <w:rsid w:val="007E773C"/>
    <w:rsid w:val="0081373B"/>
    <w:rsid w:val="00814727"/>
    <w:rsid w:val="008161E5"/>
    <w:rsid w:val="008169E1"/>
    <w:rsid w:val="00822758"/>
    <w:rsid w:val="0083019C"/>
    <w:rsid w:val="008525B3"/>
    <w:rsid w:val="00852B19"/>
    <w:rsid w:val="008650AD"/>
    <w:rsid w:val="00865E17"/>
    <w:rsid w:val="00867601"/>
    <w:rsid w:val="00893FB0"/>
    <w:rsid w:val="00894E90"/>
    <w:rsid w:val="008A0CCF"/>
    <w:rsid w:val="008A54F2"/>
    <w:rsid w:val="008B3A70"/>
    <w:rsid w:val="008C6CDC"/>
    <w:rsid w:val="008D6846"/>
    <w:rsid w:val="008E24A3"/>
    <w:rsid w:val="008F59F1"/>
    <w:rsid w:val="008F6D41"/>
    <w:rsid w:val="00905AA8"/>
    <w:rsid w:val="00917B66"/>
    <w:rsid w:val="00924017"/>
    <w:rsid w:val="00930232"/>
    <w:rsid w:val="00947D30"/>
    <w:rsid w:val="00954C89"/>
    <w:rsid w:val="00985C74"/>
    <w:rsid w:val="009B20C2"/>
    <w:rsid w:val="009B510A"/>
    <w:rsid w:val="009B51F9"/>
    <w:rsid w:val="009C17BF"/>
    <w:rsid w:val="009C3D2D"/>
    <w:rsid w:val="009E071B"/>
    <w:rsid w:val="009F13F4"/>
    <w:rsid w:val="009F3F00"/>
    <w:rsid w:val="00A07324"/>
    <w:rsid w:val="00A16CFA"/>
    <w:rsid w:val="00A17804"/>
    <w:rsid w:val="00A22073"/>
    <w:rsid w:val="00A22C58"/>
    <w:rsid w:val="00A24747"/>
    <w:rsid w:val="00A25410"/>
    <w:rsid w:val="00A266F6"/>
    <w:rsid w:val="00A26F28"/>
    <w:rsid w:val="00A335EE"/>
    <w:rsid w:val="00A42D2C"/>
    <w:rsid w:val="00A57D1D"/>
    <w:rsid w:val="00A6183F"/>
    <w:rsid w:val="00A71038"/>
    <w:rsid w:val="00A726C5"/>
    <w:rsid w:val="00A7294A"/>
    <w:rsid w:val="00A9394F"/>
    <w:rsid w:val="00AC2B0B"/>
    <w:rsid w:val="00AC3FE5"/>
    <w:rsid w:val="00AC6EA4"/>
    <w:rsid w:val="00AF6A1F"/>
    <w:rsid w:val="00B016BB"/>
    <w:rsid w:val="00B200FA"/>
    <w:rsid w:val="00B30875"/>
    <w:rsid w:val="00B320B7"/>
    <w:rsid w:val="00B365B6"/>
    <w:rsid w:val="00B40F26"/>
    <w:rsid w:val="00B4274B"/>
    <w:rsid w:val="00B440EB"/>
    <w:rsid w:val="00B44A1A"/>
    <w:rsid w:val="00B46E6F"/>
    <w:rsid w:val="00B67ECD"/>
    <w:rsid w:val="00B72782"/>
    <w:rsid w:val="00B80F3C"/>
    <w:rsid w:val="00B81A13"/>
    <w:rsid w:val="00B9266B"/>
    <w:rsid w:val="00B96ACD"/>
    <w:rsid w:val="00B96C3B"/>
    <w:rsid w:val="00BA0556"/>
    <w:rsid w:val="00BD70A6"/>
    <w:rsid w:val="00BE55D5"/>
    <w:rsid w:val="00BE71F2"/>
    <w:rsid w:val="00C03A60"/>
    <w:rsid w:val="00C10D57"/>
    <w:rsid w:val="00C364F8"/>
    <w:rsid w:val="00C4003E"/>
    <w:rsid w:val="00C442E5"/>
    <w:rsid w:val="00C6066C"/>
    <w:rsid w:val="00C74DFD"/>
    <w:rsid w:val="00C85EBC"/>
    <w:rsid w:val="00C9678D"/>
    <w:rsid w:val="00C96C15"/>
    <w:rsid w:val="00CA7FB7"/>
    <w:rsid w:val="00CB0D66"/>
    <w:rsid w:val="00CB2C8A"/>
    <w:rsid w:val="00CB683C"/>
    <w:rsid w:val="00CD63F4"/>
    <w:rsid w:val="00CE5735"/>
    <w:rsid w:val="00CE74E3"/>
    <w:rsid w:val="00CF05C8"/>
    <w:rsid w:val="00D027E1"/>
    <w:rsid w:val="00D10E3D"/>
    <w:rsid w:val="00D1556A"/>
    <w:rsid w:val="00D26AA1"/>
    <w:rsid w:val="00D44382"/>
    <w:rsid w:val="00D47861"/>
    <w:rsid w:val="00D5A3FB"/>
    <w:rsid w:val="00D66105"/>
    <w:rsid w:val="00D66EB8"/>
    <w:rsid w:val="00D732B6"/>
    <w:rsid w:val="00D8439C"/>
    <w:rsid w:val="00D85465"/>
    <w:rsid w:val="00D85D94"/>
    <w:rsid w:val="00DA2E4A"/>
    <w:rsid w:val="00DA3EA6"/>
    <w:rsid w:val="00DA763C"/>
    <w:rsid w:val="00DB0645"/>
    <w:rsid w:val="00DC69C8"/>
    <w:rsid w:val="00DD3EA4"/>
    <w:rsid w:val="00DE0386"/>
    <w:rsid w:val="00E11D33"/>
    <w:rsid w:val="00E1482D"/>
    <w:rsid w:val="00E1601E"/>
    <w:rsid w:val="00E214F8"/>
    <w:rsid w:val="00E32950"/>
    <w:rsid w:val="00E60014"/>
    <w:rsid w:val="00EC523A"/>
    <w:rsid w:val="00ED320B"/>
    <w:rsid w:val="00EE575D"/>
    <w:rsid w:val="00EE6FB7"/>
    <w:rsid w:val="00EE7D63"/>
    <w:rsid w:val="00EF5A0D"/>
    <w:rsid w:val="00EF65C4"/>
    <w:rsid w:val="00F01486"/>
    <w:rsid w:val="00F03EBD"/>
    <w:rsid w:val="00F055A1"/>
    <w:rsid w:val="00F37546"/>
    <w:rsid w:val="00F509CF"/>
    <w:rsid w:val="00F70420"/>
    <w:rsid w:val="00F80BE9"/>
    <w:rsid w:val="00F827D8"/>
    <w:rsid w:val="00F908A7"/>
    <w:rsid w:val="00F93218"/>
    <w:rsid w:val="00F93A01"/>
    <w:rsid w:val="00FA1B36"/>
    <w:rsid w:val="00FA47C5"/>
    <w:rsid w:val="00FE45DB"/>
    <w:rsid w:val="00FF2A99"/>
    <w:rsid w:val="00FF2AA9"/>
    <w:rsid w:val="00FF4296"/>
    <w:rsid w:val="04468F80"/>
    <w:rsid w:val="69A9B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BEFD4"/>
  <w15:chartTrackingRefBased/>
  <w15:docId w15:val="{7D3F343B-0B8E-4C97-8907-E5A38E3C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F2"/>
    <w:pPr>
      <w:spacing w:before="60" w:after="240" w:line="240" w:lineRule="auto"/>
      <w:jc w:val="both"/>
    </w:pPr>
    <w:rPr>
      <w:rFonts w:asciiTheme="minorHAnsi" w:eastAsia="Times New Roman" w:hAnsiTheme="minorHAnsi" w:cstheme="minorHAnsi"/>
      <w:sz w:val="22"/>
      <w:szCs w:val="22"/>
      <w:lang w:val="en"/>
    </w:rPr>
  </w:style>
  <w:style w:type="paragraph" w:styleId="Heading1">
    <w:name w:val="heading 1"/>
    <w:basedOn w:val="Normal"/>
    <w:next w:val="Normal"/>
    <w:link w:val="Heading1Char"/>
    <w:uiPriority w:val="9"/>
    <w:qFormat/>
    <w:rsid w:val="008C6CDC"/>
    <w:pPr>
      <w:keepNext/>
      <w:keepLines/>
      <w:shd w:val="clear" w:color="auto" w:fill="0070C0"/>
      <w:spacing w:before="360"/>
      <w:ind w:firstLine="142"/>
      <w:outlineLvl w:val="0"/>
    </w:pPr>
    <w:rPr>
      <w:b/>
      <w:caps/>
      <w:color w:val="FFFFFF" w:themeColor="background1"/>
      <w:sz w:val="26"/>
      <w:szCs w:val="26"/>
    </w:rPr>
  </w:style>
  <w:style w:type="paragraph" w:styleId="Heading2">
    <w:name w:val="heading 2"/>
    <w:aliases w:val="Project Bullet"/>
    <w:basedOn w:val="ListBullet"/>
    <w:next w:val="Normal"/>
    <w:link w:val="Heading2Char"/>
    <w:uiPriority w:val="9"/>
    <w:unhideWhenUsed/>
    <w:qFormat/>
    <w:rsid w:val="00B96ACD"/>
    <w:pPr>
      <w:numPr>
        <w:numId w:val="3"/>
      </w:numPr>
      <w:spacing w:after="0"/>
      <w:ind w:left="714" w:hanging="357"/>
      <w:outlineLvl w:val="1"/>
    </w:pPr>
  </w:style>
  <w:style w:type="paragraph" w:styleId="Heading3">
    <w:name w:val="heading 3"/>
    <w:basedOn w:val="Normal"/>
    <w:next w:val="Normal"/>
    <w:link w:val="Heading3Char"/>
    <w:uiPriority w:val="9"/>
    <w:unhideWhenUsed/>
    <w:rsid w:val="004167AA"/>
    <w:pPr>
      <w:keepNext/>
      <w:keepLines/>
      <w:numPr>
        <w:ilvl w:val="2"/>
        <w:numId w:val="1"/>
      </w:numPr>
      <w:spacing w:before="120"/>
      <w:ind w:left="630" w:hanging="630"/>
      <w:outlineLvl w:val="2"/>
    </w:pPr>
    <w:rPr>
      <w:rFonts w:eastAsiaTheme="majorEastAsia"/>
      <w:bCs/>
      <w:szCs w:val="28"/>
    </w:rPr>
  </w:style>
  <w:style w:type="paragraph" w:styleId="Heading4">
    <w:name w:val="heading 4"/>
    <w:aliases w:val="Project Font Bold"/>
    <w:basedOn w:val="ListBullet"/>
    <w:next w:val="Normal"/>
    <w:link w:val="Heading4Char"/>
    <w:uiPriority w:val="9"/>
    <w:unhideWhenUsed/>
    <w:qFormat/>
    <w:rsid w:val="00814727"/>
    <w:pPr>
      <w:outlineLvl w:val="3"/>
    </w:pPr>
    <w:rPr>
      <w:b/>
      <w:bCs/>
    </w:rPr>
  </w:style>
  <w:style w:type="paragraph" w:styleId="Heading5">
    <w:name w:val="heading 5"/>
    <w:basedOn w:val="ListParagraph"/>
    <w:next w:val="Normal"/>
    <w:link w:val="Heading5Char"/>
    <w:uiPriority w:val="9"/>
    <w:unhideWhenUsed/>
    <w:rsid w:val="00F70420"/>
    <w:pPr>
      <w:numPr>
        <w:ilvl w:val="4"/>
        <w:numId w:val="1"/>
      </w:numPr>
      <w:outlineLvl w:val="4"/>
    </w:pPr>
  </w:style>
  <w:style w:type="paragraph" w:styleId="Heading6">
    <w:name w:val="heading 6"/>
    <w:aliases w:val="Highlight"/>
    <w:basedOn w:val="Normal"/>
    <w:next w:val="Normal"/>
    <w:link w:val="Heading6Char"/>
    <w:uiPriority w:val="9"/>
    <w:unhideWhenUsed/>
    <w:qFormat/>
    <w:rsid w:val="008C6CDC"/>
    <w:pPr>
      <w:numPr>
        <w:numId w:val="5"/>
      </w:numPr>
      <w:ind w:left="426" w:hanging="284"/>
      <w:jc w:val="left"/>
      <w:outlineLvl w:val="5"/>
    </w:pPr>
    <w:rPr>
      <w:b/>
      <w:sz w:val="24"/>
      <w:szCs w:val="24"/>
    </w:rPr>
  </w:style>
  <w:style w:type="paragraph" w:styleId="Heading7">
    <w:name w:val="heading 7"/>
    <w:basedOn w:val="Normal"/>
    <w:next w:val="Normal"/>
    <w:link w:val="Heading7Char"/>
    <w:uiPriority w:val="9"/>
    <w:semiHidden/>
    <w:unhideWhenUsed/>
    <w:rsid w:val="00EF5A0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5A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5A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Project Bullet Char"/>
    <w:basedOn w:val="DefaultParagraphFont"/>
    <w:link w:val="Heading2"/>
    <w:uiPriority w:val="9"/>
    <w:qFormat/>
    <w:rsid w:val="00B96ACD"/>
    <w:rPr>
      <w:rFonts w:asciiTheme="minorHAnsi" w:eastAsia="Times New Roman" w:hAnsiTheme="minorHAnsi" w:cstheme="minorHAnsi"/>
      <w:sz w:val="22"/>
      <w:szCs w:val="22"/>
      <w:lang w:val="en"/>
    </w:rPr>
  </w:style>
  <w:style w:type="character" w:customStyle="1" w:styleId="Heading1Char">
    <w:name w:val="Heading 1 Char"/>
    <w:basedOn w:val="DefaultParagraphFont"/>
    <w:link w:val="Heading1"/>
    <w:uiPriority w:val="9"/>
    <w:qFormat/>
    <w:rsid w:val="008C6CDC"/>
    <w:rPr>
      <w:rFonts w:asciiTheme="minorHAnsi" w:eastAsia="Times New Roman" w:hAnsiTheme="minorHAnsi" w:cstheme="minorHAnsi"/>
      <w:b/>
      <w:caps/>
      <w:color w:val="FFFFFF" w:themeColor="background1"/>
      <w:sz w:val="26"/>
      <w:szCs w:val="26"/>
      <w:shd w:val="clear" w:color="auto" w:fill="0070C0"/>
      <w:lang w:val="en"/>
    </w:rPr>
  </w:style>
  <w:style w:type="paragraph" w:styleId="Header">
    <w:name w:val="header"/>
    <w:basedOn w:val="Normal"/>
    <w:link w:val="HeaderChar"/>
    <w:uiPriority w:val="99"/>
    <w:unhideWhenUsed/>
    <w:rsid w:val="00930232"/>
    <w:pPr>
      <w:tabs>
        <w:tab w:val="center" w:pos="4680"/>
        <w:tab w:val="right" w:pos="9360"/>
      </w:tabs>
      <w:spacing w:after="0"/>
    </w:pPr>
  </w:style>
  <w:style w:type="character" w:customStyle="1" w:styleId="HeaderChar">
    <w:name w:val="Header Char"/>
    <w:basedOn w:val="DefaultParagraphFont"/>
    <w:link w:val="Header"/>
    <w:uiPriority w:val="99"/>
    <w:qFormat/>
    <w:rsid w:val="00930232"/>
  </w:style>
  <w:style w:type="paragraph" w:styleId="Footer">
    <w:name w:val="footer"/>
    <w:basedOn w:val="Normal"/>
    <w:link w:val="FooterChar"/>
    <w:uiPriority w:val="99"/>
    <w:unhideWhenUsed/>
    <w:rsid w:val="00930232"/>
    <w:pPr>
      <w:tabs>
        <w:tab w:val="center" w:pos="4680"/>
        <w:tab w:val="right" w:pos="9360"/>
      </w:tabs>
      <w:spacing w:after="0"/>
    </w:pPr>
  </w:style>
  <w:style w:type="character" w:customStyle="1" w:styleId="FooterChar">
    <w:name w:val="Footer Char"/>
    <w:basedOn w:val="DefaultParagraphFont"/>
    <w:link w:val="Footer"/>
    <w:uiPriority w:val="99"/>
    <w:rsid w:val="00930232"/>
  </w:style>
  <w:style w:type="table" w:styleId="TableGrid">
    <w:name w:val="Table Grid"/>
    <w:basedOn w:val="TableNormal"/>
    <w:uiPriority w:val="39"/>
    <w:rsid w:val="00930232"/>
    <w:pPr>
      <w:spacing w:before="60" w:after="80" w:line="240" w:lineRule="auto"/>
      <w:jc w:val="both"/>
    </w:pPr>
    <w:rPr>
      <w:rFonts w:eastAsia="Times New Roman"/>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25410"/>
    <w:pPr>
      <w:spacing w:after="0" w:line="240" w:lineRule="auto"/>
    </w:pPr>
  </w:style>
  <w:style w:type="paragraph" w:styleId="TOCHeading">
    <w:name w:val="TOC Heading"/>
    <w:basedOn w:val="Heading1"/>
    <w:next w:val="Normal"/>
    <w:uiPriority w:val="39"/>
    <w:unhideWhenUsed/>
    <w:qFormat/>
    <w:rsid w:val="00780D62"/>
    <w:p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character" w:styleId="PlaceholderText">
    <w:name w:val="Placeholder Text"/>
    <w:basedOn w:val="DefaultParagraphFont"/>
    <w:uiPriority w:val="99"/>
    <w:semiHidden/>
    <w:rsid w:val="00780D62"/>
    <w:rPr>
      <w:color w:val="808080"/>
    </w:rPr>
  </w:style>
  <w:style w:type="character" w:customStyle="1" w:styleId="Heading3Char">
    <w:name w:val="Heading 3 Char"/>
    <w:basedOn w:val="DefaultParagraphFont"/>
    <w:link w:val="Heading3"/>
    <w:uiPriority w:val="9"/>
    <w:qFormat/>
    <w:rsid w:val="004167AA"/>
    <w:rPr>
      <w:rFonts w:eastAsiaTheme="majorEastAsia"/>
      <w:bCs/>
      <w:szCs w:val="28"/>
      <w:lang w:val="en"/>
    </w:rPr>
  </w:style>
  <w:style w:type="paragraph" w:styleId="ListParagraph">
    <w:name w:val="List Paragraph"/>
    <w:aliases w:val="lp1,List Paragraph1,List Paragraph11"/>
    <w:basedOn w:val="Normal"/>
    <w:link w:val="ListParagraphChar"/>
    <w:uiPriority w:val="34"/>
    <w:qFormat/>
    <w:rsid w:val="009E071B"/>
    <w:pPr>
      <w:ind w:left="720"/>
      <w:contextualSpacing/>
    </w:pPr>
  </w:style>
  <w:style w:type="character" w:customStyle="1" w:styleId="Heading4Char">
    <w:name w:val="Heading 4 Char"/>
    <w:aliases w:val="Project Font Bold Char"/>
    <w:basedOn w:val="DefaultParagraphFont"/>
    <w:link w:val="Heading4"/>
    <w:uiPriority w:val="9"/>
    <w:rsid w:val="00814727"/>
    <w:rPr>
      <w:rFonts w:asciiTheme="minorHAnsi" w:eastAsia="Times New Roman" w:hAnsiTheme="minorHAnsi" w:cstheme="minorHAnsi"/>
      <w:b/>
      <w:bCs/>
      <w:sz w:val="22"/>
      <w:szCs w:val="22"/>
      <w:lang w:val="en"/>
    </w:rPr>
  </w:style>
  <w:style w:type="character" w:customStyle="1" w:styleId="Heading5Char">
    <w:name w:val="Heading 5 Char"/>
    <w:basedOn w:val="DefaultParagraphFont"/>
    <w:link w:val="Heading5"/>
    <w:uiPriority w:val="9"/>
    <w:rsid w:val="00F70420"/>
    <w:rPr>
      <w:lang w:val="en"/>
    </w:rPr>
  </w:style>
  <w:style w:type="character" w:customStyle="1" w:styleId="Heading6Char">
    <w:name w:val="Heading 6 Char"/>
    <w:aliases w:val="Highlight Char"/>
    <w:basedOn w:val="DefaultParagraphFont"/>
    <w:link w:val="Heading6"/>
    <w:uiPriority w:val="9"/>
    <w:rsid w:val="008C6CDC"/>
    <w:rPr>
      <w:rFonts w:asciiTheme="minorHAnsi" w:eastAsia="Times New Roman" w:hAnsiTheme="minorHAnsi" w:cstheme="minorHAnsi"/>
      <w:b/>
      <w:lang w:val="en"/>
    </w:rPr>
  </w:style>
  <w:style w:type="paragraph" w:styleId="Title">
    <w:name w:val="Title"/>
    <w:basedOn w:val="Normal"/>
    <w:next w:val="Normal"/>
    <w:link w:val="TitleChar"/>
    <w:uiPriority w:val="1"/>
    <w:qFormat/>
    <w:rsid w:val="005D48DB"/>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
    <w:qFormat/>
    <w:rsid w:val="005D48DB"/>
    <w:rPr>
      <w:rFonts w:eastAsiaTheme="majorEastAsia"/>
      <w:b/>
      <w:bCs/>
      <w:spacing w:val="-10"/>
      <w:kern w:val="28"/>
      <w:sz w:val="56"/>
      <w:szCs w:val="56"/>
      <w:lang w:val="en"/>
    </w:rPr>
  </w:style>
  <w:style w:type="paragraph" w:customStyle="1" w:styleId="Table">
    <w:name w:val="Table"/>
    <w:basedOn w:val="Normal"/>
    <w:link w:val="TableChar"/>
    <w:rsid w:val="00F70420"/>
    <w:pPr>
      <w:spacing w:after="80"/>
    </w:pPr>
    <w:rPr>
      <w:b/>
      <w:bCs/>
      <w:color w:val="FFFFFF" w:themeColor="background1"/>
      <w:sz w:val="26"/>
      <w:szCs w:val="26"/>
    </w:rPr>
  </w:style>
  <w:style w:type="character" w:customStyle="1" w:styleId="TableChar">
    <w:name w:val="Table Char"/>
    <w:basedOn w:val="DefaultParagraphFont"/>
    <w:link w:val="Table"/>
    <w:rsid w:val="00F70420"/>
    <w:rPr>
      <w:rFonts w:eastAsia="Times New Roman"/>
      <w:b/>
      <w:bCs/>
      <w:color w:val="FFFFFF" w:themeColor="background1"/>
      <w:sz w:val="26"/>
      <w:szCs w:val="26"/>
      <w:lang w:val="en"/>
    </w:rPr>
  </w:style>
  <w:style w:type="character" w:customStyle="1" w:styleId="ListParagraphChar">
    <w:name w:val="List Paragraph Char"/>
    <w:aliases w:val="lp1 Char,List Paragraph1 Char,List Paragraph11 Char"/>
    <w:link w:val="ListParagraph"/>
    <w:uiPriority w:val="34"/>
    <w:locked/>
    <w:rsid w:val="00893FB0"/>
  </w:style>
  <w:style w:type="paragraph" w:styleId="NormalWeb">
    <w:name w:val="Normal (Web)"/>
    <w:basedOn w:val="Normal"/>
    <w:uiPriority w:val="99"/>
    <w:unhideWhenUsed/>
    <w:rsid w:val="00CE74E3"/>
    <w:pPr>
      <w:spacing w:before="100" w:beforeAutospacing="1" w:after="100" w:afterAutospacing="1"/>
    </w:pPr>
    <w:rPr>
      <w:lang w:eastAsia="en-US"/>
    </w:rPr>
  </w:style>
  <w:style w:type="character" w:styleId="CommentReference">
    <w:name w:val="annotation reference"/>
    <w:basedOn w:val="DefaultParagraphFont"/>
    <w:uiPriority w:val="99"/>
    <w:semiHidden/>
    <w:unhideWhenUsed/>
    <w:rsid w:val="00D85465"/>
    <w:rPr>
      <w:sz w:val="16"/>
      <w:szCs w:val="16"/>
    </w:rPr>
  </w:style>
  <w:style w:type="paragraph" w:styleId="CommentText">
    <w:name w:val="annotation text"/>
    <w:basedOn w:val="Normal"/>
    <w:link w:val="CommentTextChar"/>
    <w:uiPriority w:val="99"/>
    <w:semiHidden/>
    <w:unhideWhenUsed/>
    <w:rsid w:val="00D85465"/>
    <w:rPr>
      <w:sz w:val="20"/>
      <w:szCs w:val="20"/>
    </w:rPr>
  </w:style>
  <w:style w:type="character" w:customStyle="1" w:styleId="CommentTextChar">
    <w:name w:val="Comment Text Char"/>
    <w:basedOn w:val="DefaultParagraphFont"/>
    <w:link w:val="CommentText"/>
    <w:uiPriority w:val="99"/>
    <w:semiHidden/>
    <w:rsid w:val="00D85465"/>
    <w:rPr>
      <w:sz w:val="20"/>
      <w:szCs w:val="20"/>
    </w:rPr>
  </w:style>
  <w:style w:type="paragraph" w:styleId="CommentSubject">
    <w:name w:val="annotation subject"/>
    <w:basedOn w:val="CommentText"/>
    <w:next w:val="CommentText"/>
    <w:link w:val="CommentSubjectChar"/>
    <w:uiPriority w:val="99"/>
    <w:semiHidden/>
    <w:unhideWhenUsed/>
    <w:rsid w:val="00D85465"/>
    <w:rPr>
      <w:b/>
      <w:bCs/>
    </w:rPr>
  </w:style>
  <w:style w:type="character" w:customStyle="1" w:styleId="CommentSubjectChar">
    <w:name w:val="Comment Subject Char"/>
    <w:basedOn w:val="CommentTextChar"/>
    <w:link w:val="CommentSubject"/>
    <w:uiPriority w:val="99"/>
    <w:semiHidden/>
    <w:rsid w:val="00D85465"/>
    <w:rPr>
      <w:b/>
      <w:bCs/>
      <w:sz w:val="20"/>
      <w:szCs w:val="20"/>
    </w:rPr>
  </w:style>
  <w:style w:type="paragraph" w:styleId="Revision">
    <w:name w:val="Revision"/>
    <w:hidden/>
    <w:uiPriority w:val="99"/>
    <w:semiHidden/>
    <w:rsid w:val="009B51F9"/>
    <w:pPr>
      <w:spacing w:after="0" w:line="240" w:lineRule="auto"/>
    </w:pPr>
  </w:style>
  <w:style w:type="paragraph" w:styleId="BalloonText">
    <w:name w:val="Balloon Text"/>
    <w:basedOn w:val="Normal"/>
    <w:link w:val="BalloonTextChar"/>
    <w:uiPriority w:val="99"/>
    <w:semiHidden/>
    <w:unhideWhenUsed/>
    <w:rsid w:val="00CB683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3C"/>
    <w:rPr>
      <w:rFonts w:ascii="Segoe UI" w:hAnsi="Segoe UI" w:cs="Segoe UI"/>
      <w:sz w:val="18"/>
      <w:szCs w:val="18"/>
    </w:rPr>
  </w:style>
  <w:style w:type="paragraph" w:customStyle="1" w:styleId="TableHeader">
    <w:name w:val="Table Header"/>
    <w:basedOn w:val="NormalWeb"/>
    <w:qFormat/>
    <w:rsid w:val="00B440EB"/>
    <w:pPr>
      <w:spacing w:before="60" w:beforeAutospacing="0" w:after="80" w:afterAutospacing="0"/>
    </w:pPr>
    <w:rPr>
      <w:b/>
      <w:bCs/>
      <w:color w:val="FFFFFF"/>
    </w:rPr>
  </w:style>
  <w:style w:type="paragraph" w:customStyle="1" w:styleId="TableText">
    <w:name w:val="Table Text"/>
    <w:basedOn w:val="Normal"/>
    <w:qFormat/>
    <w:rsid w:val="00C03A60"/>
    <w:pPr>
      <w:spacing w:after="60"/>
    </w:pPr>
  </w:style>
  <w:style w:type="character" w:customStyle="1" w:styleId="Heading7Char">
    <w:name w:val="Heading 7 Char"/>
    <w:basedOn w:val="DefaultParagraphFont"/>
    <w:link w:val="Heading7"/>
    <w:uiPriority w:val="9"/>
    <w:semiHidden/>
    <w:rsid w:val="00EF5A0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F5A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5A0D"/>
    <w:rPr>
      <w:rFonts w:asciiTheme="majorHAnsi" w:eastAsiaTheme="majorEastAsia" w:hAnsiTheme="majorHAnsi" w:cstheme="majorBidi"/>
      <w:i/>
      <w:iCs/>
      <w:color w:val="272727" w:themeColor="text1" w:themeTint="D8"/>
      <w:sz w:val="21"/>
      <w:szCs w:val="21"/>
    </w:rPr>
  </w:style>
  <w:style w:type="paragraph" w:customStyle="1" w:styleId="ContactInfo">
    <w:name w:val="Contact Info"/>
    <w:basedOn w:val="Normal"/>
    <w:uiPriority w:val="3"/>
    <w:qFormat/>
    <w:rsid w:val="00560954"/>
    <w:pPr>
      <w:spacing w:after="0"/>
      <w:jc w:val="center"/>
    </w:pPr>
    <w:rPr>
      <w:rFonts w:eastAsia="MS Mincho" w:cstheme="minorBidi"/>
      <w:color w:val="595959" w:themeColor="text1" w:themeTint="A6"/>
      <w:lang w:eastAsia="en-US"/>
    </w:rPr>
  </w:style>
  <w:style w:type="paragraph" w:styleId="ListBullet">
    <w:name w:val="List Bullet"/>
    <w:aliases w:val="Project Font"/>
    <w:basedOn w:val="Normal"/>
    <w:uiPriority w:val="11"/>
    <w:qFormat/>
    <w:rsid w:val="00814727"/>
    <w:pPr>
      <w:ind w:firstLine="142"/>
    </w:pPr>
    <w:rPr>
      <w:shd w:val="clear" w:color="auto" w:fill="FFFFFF"/>
    </w:rPr>
  </w:style>
  <w:style w:type="character" w:styleId="Strong">
    <w:name w:val="Strong"/>
    <w:basedOn w:val="DefaultParagraphFont"/>
    <w:uiPriority w:val="22"/>
    <w:qFormat/>
    <w:rsid w:val="00560954"/>
    <w:rPr>
      <w:b/>
      <w:bCs/>
    </w:rPr>
  </w:style>
  <w:style w:type="paragraph" w:styleId="Subtitle">
    <w:name w:val="Subtitle"/>
    <w:basedOn w:val="Normal"/>
    <w:next w:val="Normal"/>
    <w:link w:val="SubtitleChar"/>
    <w:uiPriority w:val="11"/>
    <w:qFormat/>
    <w:rsid w:val="008C6CDC"/>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8C6CDC"/>
    <w:rPr>
      <w:rFonts w:asciiTheme="minorHAnsi" w:hAnsiTheme="minorHAnsi" w:cstheme="minorBidi"/>
      <w:color w:val="5A5A5A" w:themeColor="text1" w:themeTint="A5"/>
      <w:spacing w:val="15"/>
      <w:sz w:val="22"/>
      <w:szCs w:val="22"/>
      <w:lang w:val="en"/>
    </w:rPr>
  </w:style>
  <w:style w:type="character" w:styleId="Hyperlink">
    <w:name w:val="Hyperlink"/>
    <w:basedOn w:val="DefaultParagraphFont"/>
    <w:uiPriority w:val="99"/>
    <w:unhideWhenUsed/>
    <w:rsid w:val="005820EE"/>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61404">
      <w:bodyDiv w:val="1"/>
      <w:marLeft w:val="0"/>
      <w:marRight w:val="0"/>
      <w:marTop w:val="0"/>
      <w:marBottom w:val="0"/>
      <w:divBdr>
        <w:top w:val="none" w:sz="0" w:space="0" w:color="auto"/>
        <w:left w:val="none" w:sz="0" w:space="0" w:color="auto"/>
        <w:bottom w:val="none" w:sz="0" w:space="0" w:color="auto"/>
        <w:right w:val="none" w:sz="0" w:space="0" w:color="auto"/>
      </w:divBdr>
      <w:divsChild>
        <w:div w:id="525485828">
          <w:marLeft w:val="-115"/>
          <w:marRight w:val="0"/>
          <w:marTop w:val="0"/>
          <w:marBottom w:val="0"/>
          <w:divBdr>
            <w:top w:val="none" w:sz="0" w:space="0" w:color="auto"/>
            <w:left w:val="none" w:sz="0" w:space="0" w:color="auto"/>
            <w:bottom w:val="none" w:sz="0" w:space="0" w:color="auto"/>
            <w:right w:val="none" w:sz="0" w:space="0" w:color="auto"/>
          </w:divBdr>
        </w:div>
      </w:divsChild>
    </w:div>
    <w:div w:id="1037582375">
      <w:bodyDiv w:val="1"/>
      <w:marLeft w:val="0"/>
      <w:marRight w:val="0"/>
      <w:marTop w:val="0"/>
      <w:marBottom w:val="0"/>
      <w:divBdr>
        <w:top w:val="none" w:sz="0" w:space="0" w:color="auto"/>
        <w:left w:val="none" w:sz="0" w:space="0" w:color="auto"/>
        <w:bottom w:val="none" w:sz="0" w:space="0" w:color="auto"/>
        <w:right w:val="none" w:sz="0" w:space="0" w:color="auto"/>
      </w:divBdr>
    </w:div>
    <w:div w:id="1476877991">
      <w:bodyDiv w:val="1"/>
      <w:marLeft w:val="0"/>
      <w:marRight w:val="0"/>
      <w:marTop w:val="0"/>
      <w:marBottom w:val="0"/>
      <w:divBdr>
        <w:top w:val="none" w:sz="0" w:space="0" w:color="auto"/>
        <w:left w:val="none" w:sz="0" w:space="0" w:color="auto"/>
        <w:bottom w:val="none" w:sz="0" w:space="0" w:color="auto"/>
        <w:right w:val="none" w:sz="0" w:space="0" w:color="auto"/>
      </w:divBdr>
    </w:div>
    <w:div w:id="1531410964">
      <w:bodyDiv w:val="1"/>
      <w:marLeft w:val="0"/>
      <w:marRight w:val="0"/>
      <w:marTop w:val="0"/>
      <w:marBottom w:val="0"/>
      <w:divBdr>
        <w:top w:val="none" w:sz="0" w:space="0" w:color="auto"/>
        <w:left w:val="none" w:sz="0" w:space="0" w:color="auto"/>
        <w:bottom w:val="none" w:sz="0" w:space="0" w:color="auto"/>
        <w:right w:val="none" w:sz="0" w:space="0" w:color="auto"/>
      </w:divBdr>
    </w:div>
    <w:div w:id="1744258153">
      <w:bodyDiv w:val="1"/>
      <w:marLeft w:val="0"/>
      <w:marRight w:val="0"/>
      <w:marTop w:val="0"/>
      <w:marBottom w:val="0"/>
      <w:divBdr>
        <w:top w:val="none" w:sz="0" w:space="0" w:color="auto"/>
        <w:left w:val="none" w:sz="0" w:space="0" w:color="auto"/>
        <w:bottom w:val="none" w:sz="0" w:space="0" w:color="auto"/>
        <w:right w:val="none" w:sz="0" w:space="0" w:color="auto"/>
      </w:divBdr>
      <w:divsChild>
        <w:div w:id="1717121704">
          <w:marLeft w:val="-115"/>
          <w:marRight w:val="0"/>
          <w:marTop w:val="0"/>
          <w:marBottom w:val="0"/>
          <w:divBdr>
            <w:top w:val="none" w:sz="0" w:space="0" w:color="auto"/>
            <w:left w:val="none" w:sz="0" w:space="0" w:color="auto"/>
            <w:bottom w:val="none" w:sz="0" w:space="0" w:color="auto"/>
            <w:right w:val="none" w:sz="0" w:space="0" w:color="auto"/>
          </w:divBdr>
        </w:div>
      </w:divsChild>
    </w:div>
    <w:div w:id="184177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pkg.go.dev/database/sq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ennv1\Documents\Custom%20Office%20Templates\Lotus%20TS%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FBBD8E-7499-4FA4-A5A5-19AD85FB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Lotus TS Word Template.dotx</Template>
  <TotalTime>290</TotalTime>
  <Pages>7</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
  <dc:creator>Chien Ngo Van</dc:creator>
  <cp:keywords>Procuratio Development Project</cp:keywords>
  <dc:description/>
  <cp:lastModifiedBy>Anh Đức Nguyễn</cp:lastModifiedBy>
  <cp:revision>55</cp:revision>
  <cp:lastPrinted>2021-12-13T22:05:00Z</cp:lastPrinted>
  <dcterms:created xsi:type="dcterms:W3CDTF">2022-04-20T06:21:00Z</dcterms:created>
  <dcterms:modified xsi:type="dcterms:W3CDTF">2022-08-15T08:14:00Z</dcterms:modified>
</cp:coreProperties>
</file>